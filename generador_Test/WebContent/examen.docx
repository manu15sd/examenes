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template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38" w:rsidRPr="00F92EC3" w:rsidRDefault="00C82338" w:rsidP="00C82338">
      <w:pPr>
        <w:pStyle w:val="respSolu"/>
        <w:numPr>
          <w:ilvl w:val="0"/>
          <w:numId w:val="0"/>
        </w:numPr>
      </w:pPr>
      <w:bookmarkStart w:id="0" w:name="_GoBack"/>
      <w:bookmarkEnd w:id="0"/>
    </w:p>
    <w:p>
      <w:pPr>
        <w:pStyle w:val="Pregunta"/>
        <w:jc w:val="left"/>
      </w:pPr>
      <w:r>
        <w:t xml:space="preserve">En qué artículo de la constitución se establece el derecho y el deber de trabajar? </w:t>
      </w:r>
    </w:p>
    <w:p>
      <w:pPr>
        <w:pStyle w:val="Respuesta"/>
        <w:jc w:val="left"/>
      </w:pPr>
      <w:r>
        <w:t>12</w:t>
        <w:cr/>
      </w:r>
    </w:p>
    <w:p>
      <w:pPr>
        <w:pStyle w:val="Respuesta"/>
        <w:jc w:val="left"/>
      </w:pPr>
      <w:r>
        <w:t>36</w:t>
        <w:cr/>
      </w:r>
    </w:p>
    <w:p>
      <w:pPr>
        <w:pStyle w:val="Respuesta"/>
        <w:jc w:val="left"/>
      </w:pPr>
      <w:r>
        <w:t>44</w:t>
        <w:cr/>
      </w:r>
    </w:p>
    <w:p>
      <w:pPr>
        <w:pStyle w:val="Respuesta"/>
        <w:jc w:val="left"/>
      </w:pPr>
      <w:r>
        <w:t>35</w:t>
        <w:cr/>
        <w:cr/>
      </w:r>
    </w:p>
    <w:p>
      <w:pPr>
        <w:pStyle w:val="Pregunta"/>
        <w:jc w:val="left"/>
      </w:pPr>
      <w:r>
        <w:t>Señala la correcta:</w:t>
      </w:r>
    </w:p>
    <w:p>
      <w:pPr>
        <w:pStyle w:val="Respuesta"/>
        <w:jc w:val="left"/>
      </w:pPr>
      <w:r>
        <w:t>Los ciudadanos están sujetos a la Constitución y al resto del ordenamiento jurídico</w:t>
        <w:cr/>
      </w:r>
    </w:p>
    <w:p>
      <w:pPr>
        <w:pStyle w:val="Respuesta"/>
        <w:jc w:val="left"/>
      </w:pPr>
      <w:r>
        <w:t>Los ciudadanos y los poderes públicos están sujetos a la Constitución y al resto del ordenamiento jurídico</w:t>
        <w:cr/>
      </w:r>
    </w:p>
    <w:p>
      <w:pPr>
        <w:pStyle w:val="Respuesta"/>
        <w:jc w:val="left"/>
      </w:pPr>
      <w:r>
        <w:t>Los poderes públicos están sujetos a la Constitución y al resto del ordenamiento jurídico</w:t>
        <w:cr/>
      </w:r>
    </w:p>
    <w:p>
      <w:pPr>
        <w:pStyle w:val="Respuesta"/>
        <w:jc w:val="left"/>
      </w:pPr>
      <w:r>
        <w:t>Los ciudadanos y los poderes públicos están sujetos a la Constitución</w:t>
        <w:cr/>
        <w:cr/>
      </w:r>
    </w:p>
    <w:p>
      <w:pPr>
        <w:pStyle w:val="solucionario"/>
        <w:jc w:val="center"/>
      </w:pPr>
      <w:r>
        <w:br w:type="page"/>
        <w:t>Solucionario</w:t>
      </w:r>
    </w:p>
    <w:p>
      <w:pPr>
        <w:pStyle w:val="respSolu"/>
        <w:jc w:val="left"/>
      </w:pPr>
      <w:r>
        <w:t>D</w:t>
      </w:r>
    </w:p>
    <w:p>
      <w:pPr>
        <w:pStyle w:val="respSolu"/>
        <w:jc w:val="left"/>
      </w:pPr>
      <w:r>
        <w:t>B</w:t>
      </w:r>
    </w:p>
    <w:sectPr w:rsidR="00C82338" w:rsidRPr="00F92EC3" w:rsidSect="00F92EC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304" w:left="1134" w:header="709" w:footer="454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5A" w:rsidRDefault="00E7155A">
      <w:r>
        <w:separator/>
      </w:r>
    </w:p>
  </w:endnote>
  <w:endnote w:type="continuationSeparator" w:id="0">
    <w:p w:rsidR="00E7155A" w:rsidRDefault="00E7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13" w:rsidRDefault="00537C13" w:rsidP="00537C13">
    <w:pPr>
      <w:pStyle w:val="Piedepgina"/>
    </w:pPr>
    <w:r w:rsidRPr="00537C13">
      <w:rPr>
        <w:noProof/>
      </w:rPr>
      <w:drawing>
        <wp:anchor distT="0" distB="0" distL="114300" distR="114300" simplePos="0" relativeHeight="251694080" behindDoc="1" locked="0" layoutInCell="1" allowOverlap="1" wp14:anchorId="13881311" wp14:editId="66503FD3">
          <wp:simplePos x="0" y="0"/>
          <wp:positionH relativeFrom="column">
            <wp:posOffset>5556885</wp:posOffset>
          </wp:positionH>
          <wp:positionV relativeFrom="paragraph">
            <wp:posOffset>-123507</wp:posOffset>
          </wp:positionV>
          <wp:extent cx="595312" cy="366712"/>
          <wp:effectExtent l="1905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" cy="3667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0E59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AD7AE3" wp14:editId="2D502C42">
              <wp:simplePos x="0" y="0"/>
              <wp:positionH relativeFrom="column">
                <wp:posOffset>3627755</wp:posOffset>
              </wp:positionH>
              <wp:positionV relativeFrom="paragraph">
                <wp:posOffset>10160</wp:posOffset>
              </wp:positionV>
              <wp:extent cx="257175" cy="219075"/>
              <wp:effectExtent l="0" t="635" r="1270" b="0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C13" w:rsidRPr="00651AB8" w:rsidRDefault="00CB1A3E" w:rsidP="00537C13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begin"/>
                          </w:r>
                          <w:r w:rsidR="00537C13" w:rsidRPr="00651AB8">
                            <w:rPr>
                              <w:rFonts w:ascii="Arial" w:hAnsi="Arial" w:cs="Arial"/>
                              <w:sz w:val="18"/>
                            </w:rPr>
                            <w:instrText xml:space="preserve"> PAGE   \* MERGEFORMAT </w:instrText>
                          </w: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separate"/>
                          </w:r>
                          <w:r w:rsidR="00730E19"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2</w:t>
                          </w: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285.65pt;margin-top:.8pt;width:20.2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XCd4swIAALkFAAAOAAAAZHJzL2Uyb0RvYy54bWysVNtu2zAMfR+wfxD07vgy5WKjTtHE8TCg uwDtPkCx5ViYLXmSErsr9u+j5CRNWwwYtvnBkCjqkIc84tX10DbowJTmUqQ4nAQYMVHIkotdir/e 594CI22oKGkjBUvxA9P4evn2zVXfJSyStWxKphCACJ30XYprY7rE93VRs5bqieyYgMNKqpYa2Kqd XyraA3rb+FEQzPxeqrJTsmBagzUbD/HS4VcVK8znqtLMoCbFkJtxf+X+W/v3l1c02Sna1bw4pkH/ IouWcgFBz1AZNRTtFX8F1fJCSS0rMylk68uq4gVzHIBNGLxgc1fTjjkuUBzdncuk/x9s8enwRSFe pniOkaAttOieDQat5IDIzJan73QCXncd+JkB7NBmR1V3t7L4ppGQ65qKHbtRSvY1oyWkF9qb/sXV EUdbkG3/UZYQh+6NdEBDpVpbO6gGAnRo08O5NTaXAozRdB7OpxgVcBSFcQBrG4Emp8ud0uY9ky2y ixQr6LwDp4dbbUbXk4uNJWTOmwbsNGnEMwNgjhYIDVftmU3CNfMxDuLNYrMgHolmG48EWebd5Gvi zXLILnuXrddZ+NPGDUlS87JkwoY5CSskf9a4o8RHSZylpWXDSwtnU9Jqt103Ch0oCDt337EgF27+ 8zRcvYDLC0phRIJVFHv5bDH3SE6mXjwPFl4Qxqt4FpCYZPlzSrdcsH+nhPoUx9NoOmrpt9wC973m RpOWGxgdDW9TvDg70cQqcCNK11pDeTOuL0ph038qBbT71GinVyvRUaxm2A6AYkW8leUDKFdJUBbI E+YdLGqpfmDUw+xIsf6+p4ph1HwQoP44JMQOG7ch03kEG3V5sr08oaIAqBQbjMbl2owDat8pvqsh 0vjehLyBF1Nxp+anrI7vDOaDI3WcZXYAXe6d19PEXf4CAAD//wMAUEsDBBQABgAIAAAAIQDYMslq 3AAAAAgBAAAPAAAAZHJzL2Rvd25yZXYueG1sTI/LTsMwEEX3SPyDNUjsqO2WBprGqRCILajlIbFz 42kSNR5HsduEv2dYwXJ0ru6cW2wm34kzDrENZEDPFAikKriWagPvb8839yBisuRsFwgNfGOETXl5 UdjchZG2eN6lWnAJxdwaaFLqcylj1aC3cRZ6JGaHMHib+Bxq6QY7crnv5FypTHrbEn9obI+PDVbH 3ckb+Hg5fH3eqtf6yS/7MUxKkl9JY66vpoc1iIRT+gvDrz6rQ8lO+3AiF0VnYHmnFxxlkIFgnmnN U/YGFpkGWRby/4DyBwAA//8DAFBLAQItABQABgAIAAAAIQC2gziS/gAAAOEBAAATAAAAAAAAAAAA AAAAAAAAAABbQ29udGVudF9UeXBlc10ueG1sUEsBAi0AFAAGAAgAAAAhADj9If/WAAAAlAEAAAsA AAAAAAAAAAAAAAAALwEAAF9yZWxzLy5yZWxzUEsBAi0AFAAGAAgAAAAhAFlcJ3izAgAAuQUAAA4A AAAAAAAAAAAAAAAALgIAAGRycy9lMm9Eb2MueG1sUEsBAi0AFAAGAAgAAAAhANgyyWrcAAAACAEA AA8AAAAAAAAAAAAAAAAADQUAAGRycy9kb3ducmV2LnhtbFBLBQYAAAAABAAEAPMAAAAWBgAAAAA= " filled="f" stroked="f">
              <v:textbox>
                <w:txbxContent>
                  <w:p w:rsidR="00537C13" w:rsidRPr="00651AB8" w:rsidRDefault="00CB1A3E" w:rsidP="00537C13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 w:rsidR="00537C13" w:rsidRPr="00651AB8">
                      <w:rPr>
                        <w:rFonts w:ascii="Arial" w:hAnsi="Arial" w:cs="Arial"/>
                        <w:sz w:val="18"/>
                      </w:rPr>
                      <w:instrText xml:space="preserve"> PAGE   \* MERGEFORMAT </w:instrText>
                    </w: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="00730E19">
                      <w:rPr>
                        <w:rFonts w:ascii="Arial" w:hAnsi="Arial" w:cs="Arial"/>
                        <w:noProof/>
                        <w:sz w:val="18"/>
                      </w:rPr>
                      <w:t>2</w:t>
                    </w: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80E59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7BEB8FD" wp14:editId="6ACBBA05">
              <wp:simplePos x="0" y="0"/>
              <wp:positionH relativeFrom="column">
                <wp:posOffset>3453130</wp:posOffset>
              </wp:positionH>
              <wp:positionV relativeFrom="paragraph">
                <wp:posOffset>22225</wp:posOffset>
              </wp:positionV>
              <wp:extent cx="603885" cy="207010"/>
              <wp:effectExtent l="5080" t="12700" r="10160" b="8890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7C13" w:rsidRPr="00A53E77" w:rsidRDefault="00537C13" w:rsidP="00537C1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271.9pt;margin-top:1.75pt;width:47.55pt;height:1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mrGGngIAAFYFAAAOAAAAZHJzL2Uyb0RvYy54bWysVF1v2yAUfZ+0/4B4T20nbppadaouTqZJ 3YfU7gcQjGM0Pjwgsbtq/30XSFJ3e5mm+QFzL3DuPfceuLkdpEAHZizXqsTZRYoRU1TXXO1K/PVx M1lgZB1RNRFasRI/MYtvl2/f3PRdwaa61aJmBgGIskXflbh1riuSxNKWSWIvdMcULDbaSOLANLuk NqQHdCmSaZrOk16bujOaMmvBW8VFvAz4TcOo+9w0ljkkSgy5uTCaMG79mCxvSLEzpGs5PaZB/iEL SbiCoGeoijiC9ob/ASU5Ndrqxl1QLRPdNJyywAHYZOlvbB5a0rHABYpju3OZ7P+DpZ8OXwzidYnn GCkioUWPbHDonR5QfuXL03e2gF0PHexzA/ihzYGq7e41/WaR0quWqB27M0b3LSM1pJf5k8noaMSx HmTbf9Q1xCF7pwPQ0BjpawfVQIAObXo6t8bnQsE5T2eLxSVGFJam6RXUKkQgxelwZ6x7z7REflJi A50P4ORwb51PhhSnLT6W0hsuROi+UKgv8Sy7uoy0tOC1X/Tbgg7ZShh0IKAgQilTLtIXewk8oj9P 4YtaAjcoLrrnJzcEPyOFVOw4iOQO7oDgssQLf+KI5Eu5VnXI0REu4hyghPKpQWWA2XEWtfZ8nV6v F+tFPsmn8/UkT6tqcrdZ5ZP5BthVs2q1qrKfnmWWFy2va6Y80ZPus/zvdHW8gVGxZ+W/omTNbnuu 2iZ8x36NtiWv0wiFAVanf2AXNORlEwXkhu0Q1BoE5vW11fUTiMroeLXhKYJJq80PjHq41iW23/fE MIzEBwXCnPmewDswNszY2I4NoihAlZg6g1E0Vi6+HvvO8F0LsU6X4Q7kvOFBai95ARdvwOUNrI4P jX8dxnbY9fIcLn8BAAD//wMAUEsDBBQABgAIAAAAIQBVcPTd3QAAAAgBAAAPAAAAZHJzL2Rvd25y ZXYueG1sTI/NTsMwEITvSH0Ha5G4USdNG7VpnKoCIS5woOHCzYk3PyJeR7HbhrfvcoLjaEYz3+SH 2Q7igpPvHSmIlxEIpNqZnloFn+XL4xaED5qMHhyhgh/0cCgWd7nOjLvSB15OoRVcQj7TCroQxkxK X3dotV+6EYm9xk1WB5ZTK82kr1xuB7mKolRa3RMvdHrEpw7r79PZKrDl/BZVX6+heT5W72XcJDT2 pNTD/Xzcgwg4h78w/OIzOhTMVLkzGS8GBZt1wuhBQbIBwX6abHcgKtZpDLLI5f8DxQ0AAP//AwBQ SwECLQAUAAYACAAAACEAtoM4kv4AAADhAQAAEwAAAAAAAAAAAAAAAAAAAAAAW0NvbnRlbnRfVHlw ZXNdLnhtbFBLAQItABQABgAIAAAAIQA4/SH/1gAAAJQBAAALAAAAAAAAAAAAAAAAAC8BAABfcmVs cy8ucmVsc1BLAQItABQABgAIAAAAIQB+mrGGngIAAFYFAAAOAAAAAAAAAAAAAAAAAC4CAABkcnMv ZTJvRG9jLnhtbFBLAQItABQABgAIAAAAIQBVcPTd3QAAAAgBAAAPAAAAAAAAAAAAAAAAAPgEAABk cnMvZG93bnJldi54bWxQSwUGAAAAAAQABADzAAAAAgYAAAAA " filled="f" strokecolor="#b8cce4 [1300]" strokeweight=".25pt">
              <v:textbox style="mso-fit-shape-to-text:t" inset="1mm,1mm,1mm,1mm">
                <w:txbxContent>
                  <w:p w:rsidR="00537C13" w:rsidRPr="00A53E77" w:rsidRDefault="00537C13" w:rsidP="00537C13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80E59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AC3240" wp14:editId="7D109265">
              <wp:simplePos x="0" y="0"/>
              <wp:positionH relativeFrom="column">
                <wp:posOffset>-316230</wp:posOffset>
              </wp:positionH>
              <wp:positionV relativeFrom="paragraph">
                <wp:posOffset>-179705</wp:posOffset>
              </wp:positionV>
              <wp:extent cx="1859280" cy="207010"/>
              <wp:effectExtent l="0" t="1270" r="0" b="1270"/>
              <wp:wrapNone/>
              <wp:docPr id="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92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C13" w:rsidRPr="00537C13" w:rsidRDefault="00537C13" w:rsidP="00537C13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37C13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©Servipost Editores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28" type="#_x0000_t202" style="position:absolute;margin-left:-24.9pt;margin-top:-14.15pt;width:146.4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3OBg2AIAAAEGAAAOAAAAZHJzL2Uyb0RvYy54bWysVNtu2zAMfR+wfxD07vpSJ7GNOkUbx8OA 7gK0+wBFlmNhtuRJSpxu2L+PkpPU6V6GbX4QTF0OechD3tweuhbtmdJcihyHVwFGTFBZcbHN8Zen 0ksw0oaIirRSsBw/M41vl2/f3Ax9xiLZyLZiCgGI0NnQ57gxps98X9OGdURfyZ4JOKyl6ogBU239 SpEB0LvWj4Jg7g9SVb2SlGkNu8V4iJcOv64ZNZ/qWjOD2hxDbMatyq0bu/rLG5JtFekbTo9hkL+I oiNcgNMzVEEMQTvFf4PqOFVSy9pcUdn5sq45ZY4DsAmDV2weG9IzxwWSo/tzmvT/g6Uf958V4lWO ZxgJ0kGJntjBoHt5QHFi0zP0OoNbjz3cMwfYhzI7qrp/kPSrRkKuGiK27E4pOTSMVBBeaF/6k6cj jrYgm+GDrMAP2RnpgA616mzuIBsI0KFMz+fS2FiodZnM0iiBIwpnUbCAZDkXJDu97pU275jskP3J sYLSO3Syf9DGRkOy0xXrTMiSt60rfysuNuDiuAO+4ak9s1G4av5Ig3SdrJPYi6P52ouDovDuylXs zctwMSuui9WqCH9av2GcNbyqmLBuTsoK4z+r3FHjoybO2tKy5ZWFsyFptd2sWoX2BJRduu+YkMk1 /zIMlwTg8opSGMXBfZR65TxZeHEZz7x0ESReEKb36TyI07goLyk9cMH+nRIacnwNWRvFdMHNdj87 syOUMmFG0bW7DtQzso4D+CxpKNiugz4ft+enbSikmyMWyVGfZIZkHTcweVre5TixL45IVsBrUTlU Q3g7/k8Sacm/JBJ8nGTi5G4VPmrdHDYH11iRDdG2wkZWz6B/JUGeoGSYmvDTSPUdowEmUI71tx1R DKP2vYAeurZEYGRNDTU1NlODCApQOaZGYTQaKzMOul2v+LYBX2MKhbyDzqu5a4qXuICTNWDOOHbH mWgH2dR2t14m9/IXAAAA//8DAFBLAwQUAAYACAAAACEA+qyCF94AAAAJAQAADwAAAGRycy9kb3du cmV2LnhtbEyPTU/DMAyG70j8h8hI3Lb0S2iUphMCcUFc1nKAW9aYtrRxqiZby7/HnNjNll89ft5i v9pRnHH2vSMF8TYCgdQ401Or4L1+2exA+KDJ6NERKvhBD/vy+qrQuXELHfBchVYwhHyuFXQhTLmU vunQar91ExLfvtxsdeB1bqWZ9cJwO8okiu6k1T3xh05P+NRhM1QnqyD7fAvxx8Em33Fb1bbuh+fl dVDq9mZ9fAARcA3/YfjTZ3Uo2enoTmS8GBVssntWDzwkuxQEJ5Is5XZHxqcgy0JeNih/AQAA//8D AFBLAQItABQABgAIAAAAIQC2gziS/gAAAOEBAAATAAAAAAAAAAAAAAAAAAAAAABbQ29udGVudF9U eXBlc10ueG1sUEsBAi0AFAAGAAgAAAAhADj9If/WAAAAlAEAAAsAAAAAAAAAAAAAAAAALwEAAF9y ZWxzLy5yZWxzUEsBAi0AFAAGAAgAAAAhADrc4GDYAgAAAQYAAA4AAAAAAAAAAAAAAAAALgIAAGRy cy9lMm9Eb2MueG1sUEsBAi0AFAAGAAgAAAAhAPqsghfeAAAACQEAAA8AAAAAAAAAAAAAAAAAMgUA AGRycy9kb3ducmV2LnhtbFBLBQYAAAAABAAEAPMAAAA9BgAAAAA= " filled="f" stroked="f" strokecolor="#b8cce4 [1300]" strokeweight=".25pt">
              <v:textbox inset="1mm,1mm,1mm,1mm">
                <w:txbxContent>
                  <w:p w:rsidR="00537C13" w:rsidRPr="00537C13" w:rsidRDefault="00537C13" w:rsidP="00537C13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37C13">
                      <w:rPr>
                        <w:rFonts w:ascii="Arial" w:hAnsi="Arial" w:cs="Arial"/>
                        <w:sz w:val="14"/>
                        <w:szCs w:val="14"/>
                      </w:rPr>
                      <w:t>©Servipost Editores</w:t>
                    </w:r>
                  </w:p>
                </w:txbxContent>
              </v:textbox>
            </v:shape>
          </w:pict>
        </mc:Fallback>
      </mc:AlternateContent>
    </w:r>
    <w:r w:rsidR="00C80E5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CD2207" wp14:editId="7B9F519D">
              <wp:simplePos x="0" y="0"/>
              <wp:positionH relativeFrom="column">
                <wp:posOffset>1219200</wp:posOffset>
              </wp:positionH>
              <wp:positionV relativeFrom="paragraph">
                <wp:posOffset>22225</wp:posOffset>
              </wp:positionV>
              <wp:extent cx="603885" cy="207010"/>
              <wp:effectExtent l="9525" t="12700" r="5715" b="8890"/>
              <wp:wrapNone/>
              <wp:docPr id="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7C13" w:rsidRPr="00A53E77" w:rsidRDefault="00CB1A3E" w:rsidP="00537C1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="00537C13"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instrText xml:space="preserve"> TIME  \@ "dd/MM/yy" </w:instrText>
                          </w: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F23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</w:rPr>
                            <w:t>11/08/20</w:t>
                          </w: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9" type="#_x0000_t202" style="position:absolute;margin-left:96pt;margin-top:1.75pt;width:47.55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2uynQIAAFYFAAAOAAAAZHJzL2Uyb0RvYy54bWysVF1v2yAUfZ+0/4B4T2wnTppadaouTqZJ 3YfU7gcQjGM0DB6Q2F21/74LOKm7vUzT/IC5Fzj3nnsP3Nz2jUAnpg1XMsfJNMaISapKLg85/vq4 m6wwMpbIkgglWY6fmMG367dvbro2YzNVK1EyjQBEmqxrc1xb22ZRZGjNGmKmqmUSFiulG2LB1Ieo 1KQD9EZEszheRp3SZasVZcaAtwiLeO3xq4pR+7mqDLNI5Bhys37Ufty7MVrfkOygSVtzOqRB/iGL hnAJQS9QBbEEHTX/A6rhVCujKjulqolUVXHKPAdgk8S/sXmoScs8FyiOaS9lMv8Pln46fdGIlzme YyRJAy16ZL1F71SP0oUrT9eaDHY9tLDP9uCHNnuqpr1X9JtBUm1qIg/sTmvV1YyUkF7iTkajowHH OJB991GVEIccrfJAfaUbVzuoBgJ0aNPTpTUuFwrOZTxfrRYYUViaxVdQKx+BZOfDrTb2PVMNcpMc a+i8Byene2NdMiQ7b3GxpNpxIXz3hUQd0E+uFoGWErx0i26b1yHbCI1OBBREKGXSBvri2ACP4E9j +IKWwA2KC+7l2Q3BL0g+FTMO0nALd0DwJscrd2JAcqXcytLnaAkXYQ5QQrrUoDLAbJgFrT1fx9fb 1XaVTtLZcjtJ46KY3O026WS5A3bFvNhsiuSnY5mkWc3LkklH9Kz7JP07XQ03MCj2ovxXlIw+7C9V 2/lv6NdoW/Q6DV8YYHX+e3ZeQ042QUC23/eDWqEuTl97VT6BqLQKVxueIpjUSv/AqINrnWPz/Ug0 w0h8kCDMuesJvANjQ4+N/dggkgJUjqnVGAVjY8PrcWw1P9QQ63wZ7kDOO+6l9pIXcHEGXF7Panho 3Oswtv2ul+dw/QsAAP//AwBQSwMEFAAGAAgAAAAhAOagT+vcAAAACAEAAA8AAABkcnMvZG93bnJl di54bWxMj8tOwzAQRfdI/IM1SOyok1SUEuJUFQixgQUNG3aTePIQ8TiK3Tb8PcMKlkd3dOfcYre4 UZ1oDoNnA+kqAUXceDtwZ+Cjer7ZggoR2eLomQx8U4BdeXlRYG79md/pdIidkhIOORroY5xyrUPT k8Ow8hOxZK2fHUbBudN2xrOUu1FnSbLRDgeWDz1O9NhT83U4OgOuWl6T+vMltk/7+q1K2zVPAxtz fbXsH0BFWuLfMfzqizqU4lT7I9ugRuH7TLZEA+tbUJJn27sUVC28SUGXhf4/oPwBAAD//wMAUEsB Ai0AFAAGAAgAAAAhALaDOJL+AAAA4QEAABMAAAAAAAAAAAAAAAAAAAAAAFtDb250ZW50X1R5cGVz XS54bWxQSwECLQAUAAYACAAAACEAOP0h/9YAAACUAQAACwAAAAAAAAAAAAAAAAAvAQAAX3JlbHMv LnJlbHNQSwECLQAUAAYACAAAACEAJotrsp0CAABWBQAADgAAAAAAAAAAAAAAAAAuAgAAZHJzL2Uy b0RvYy54bWxQSwECLQAUAAYACAAAACEA5qBP69wAAAAIAQAADwAAAAAAAAAAAAAAAAD3BAAAZHJz L2Rvd25yZXYueG1sUEsFBgAAAAAEAAQA8wAAAAAGAAAAAA== " filled="f" strokecolor="#b8cce4 [1300]" strokeweight=".25pt">
              <v:textbox style="mso-fit-shape-to-text:t" inset="1mm,1mm,1mm,1mm">
                <w:txbxContent>
                  <w:p w:rsidR="00537C13" w:rsidRPr="00A53E77" w:rsidRDefault="00CB1A3E" w:rsidP="00537C13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begin"/>
                    </w:r>
                    <w:r w:rsidR="00537C13"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instrText xml:space="preserve"> TIME  \@ "dd/MM/yy" </w:instrText>
                    </w: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separate"/>
                    </w:r>
                    <w:r w:rsidR="00265F23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</w:rPr>
                      <w:t>11/08/20</w:t>
                    </w: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80E5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0AE39B" wp14:editId="7ECA769D">
              <wp:simplePos x="0" y="0"/>
              <wp:positionH relativeFrom="column">
                <wp:posOffset>-312420</wp:posOffset>
              </wp:positionH>
              <wp:positionV relativeFrom="paragraph">
                <wp:posOffset>22225</wp:posOffset>
              </wp:positionV>
              <wp:extent cx="1495425" cy="207010"/>
              <wp:effectExtent l="11430" t="12700" r="7620" b="8890"/>
              <wp:wrapNone/>
              <wp:docPr id="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7C13" w:rsidRPr="00B477B3" w:rsidRDefault="00537C13" w:rsidP="00537C1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2A237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AUSLIXU01-1.5P1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30" type="#_x0000_t202" style="position:absolute;margin-left:-24.6pt;margin-top:1.75pt;width:117.75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yvaGngIAAFcFAAAOAAAAZHJzL2Uyb0RvYy54bWysVF1v2yAUfZ+0/4B4T22nbppadaouTqZJ 3YfU7gcQjGM0DAxI7G7af98FEs/dXqZpfsBcuJx7z70Hbu+GTqAjM5YrWeLsIsWISapqLvcl/vy0 nS0xso7ImgglWYmfmcV3q9evbntdsLlqlaiZQQAibdHrErfO6SJJLG1ZR+yF0kzCZqNMRxyYZp/U hvSA3olknqaLpFem1kZRZi2sVnETrwJ+0zDqPjaNZQ6JEkNuLowmjDs/JqtbUuwN0S2npzTIP2TR ES4h6AhVEUfQwfA/oDpOjbKqcRdUdYlqGk5Z4ABssvQ3No8t0SxwgeJYPZbJ/j9Y+uH4ySBel3iO kSQdtOiJDQ69UQPKc1+eXtsCvB41+LkB1qHNgarVD4p+sUiqdUvknt0bo/qWkRrSy/zJZHI04lgP suvfqxrikINTAWhoTOdrB9VAgA5teh5b43OhPmR+c5XPrzCisDdPr6FYIQQpzqe1se4tUx3ykxIb aH1AJ8cH63w2pDi7+GBSbbkQof1Cor7El9n1VeSlBK/9pncLQmRrYdCRgIQIpUy6yF8cOiAS1/MU vigmWAbJxeXFeRmCj0ghFTsN0nEHl0DwrsRLf+KE5Gu5kXXI0REu4hyghPSpQWmA2WkWxfb9Jr3Z LDfLfJbPF5tZnlbV7H67zmeLLbCrLqv1usp+eJZZXrS8rpn0RM/Cz/K/E9bpCkbJjtJ/Qcma/W6s 2jZ8p35N3JKXaYTCAKvzP7ALIvK6iQpyw24Ich21uVP1M6jKqHi34S2CSavMN4x6uNcltl8PxDCM xDsJyrz0PYGHYGqYqbGbGkRSgCoxdQajaKxdfD4O2vB9C7HOt+Ee9LzlQWpe+DEv4OINuL2B1eml 8c/D1A5ev97D1U8AAAD//wMAUEsDBBQABgAIAAAAIQBb5DOo3QAAAAgBAAAPAAAAZHJzL2Rvd25y ZXYueG1sTI/NTsMwEITvSLyDtUjcWicNRCXEqSpQxaUcaLhwc+LNj4jXUey26dt3e4LjaEYz3+Sb 2Q7ihJPvHSmIlxEIpNqZnloF3+VusQbhgyajB0eo4IIeNsX9Xa4z4870hadDaAWXkM+0gi6EMZPS 1x1a7ZduRGKvcZPVgeXUSjPpM5fbQa6iKJVW98QLnR7xrcP693C0Cmw576Pq5yM079vqs4ybhMae lHp8mLevIALO4S8MN3xGh4KZKnck48WgYPH0suKoguQZxM1fpwmIinUagyxy+f9AcQUAAP//AwBQ SwECLQAUAAYACAAAACEAtoM4kv4AAADhAQAAEwAAAAAAAAAAAAAAAAAAAAAAW0NvbnRlbnRfVHlw ZXNdLnhtbFBLAQItABQABgAIAAAAIQA4/SH/1gAAAJQBAAALAAAAAAAAAAAAAAAAAC8BAABfcmVs cy8ucmVsc1BLAQItABQABgAIAAAAIQCgyvaGngIAAFcFAAAOAAAAAAAAAAAAAAAAAC4CAABkcnMv ZTJvRG9jLnhtbFBLAQItABQABgAIAAAAIQBb5DOo3QAAAAgBAAAPAAAAAAAAAAAAAAAAAPgEAABk cnMvZG93bnJldi54bWxQSwUGAAAAAAQABADzAAAAAgYAAAAA " filled="f" strokecolor="#b8cce4 [1300]" strokeweight=".25pt">
              <v:textbox style="mso-fit-shape-to-text:t" inset="1mm,1mm,1mm,1mm">
                <w:txbxContent>
                  <w:p w:rsidR="00537C13" w:rsidRPr="00B477B3" w:rsidRDefault="00537C13" w:rsidP="00537C13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2A237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AUSLIXU01-1.5P1</w:t>
                    </w:r>
                  </w:p>
                </w:txbxContent>
              </v:textbox>
            </v:shape>
          </w:pict>
        </mc:Fallback>
      </mc:AlternateContent>
    </w:r>
  </w:p>
  <w:p w:rsidR="009709E2" w:rsidRPr="00D63CB2" w:rsidRDefault="00C80E59" w:rsidP="00D63CB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3565EA" wp14:editId="739385AA">
              <wp:simplePos x="0" y="0"/>
              <wp:positionH relativeFrom="column">
                <wp:posOffset>1565910</wp:posOffset>
              </wp:positionH>
              <wp:positionV relativeFrom="paragraph">
                <wp:posOffset>-93980</wp:posOffset>
              </wp:positionV>
              <wp:extent cx="590550" cy="238125"/>
              <wp:effectExtent l="3810" t="1270" r="0" b="0"/>
              <wp:wrapNone/>
              <wp:docPr id="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3CB2" w:rsidRPr="001268D3" w:rsidRDefault="00D63CB2" w:rsidP="00D63C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31" type="#_x0000_t202" style="position:absolute;margin-left:123.3pt;margin-top:-7.4pt;width:46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gUM0uAIAAMAFAAAOAAAAZHJzL2Uyb0RvYy54bWysVG1vmzAQ/j5p/8Hyd8pLTQKopGpDmCZ1 L1K7H+CACdbAZrYT0k377zubJE1bTZq28QHZvvNz99w9vqvrfd+hHVOaS5Hj8CLAiIlK1lxscvzl ofQSjLShoqadFCzHj0zj68XbN1fjkLFItrKrmUIAInQ2DjlujRky39dVy3qqL+TABBgbqXpqYKs2 fq3oCOh950dBMPNHqepByYppDafFZMQLh980rDKfmkYzg7ocQ27G/ZX7r+3fX1zRbKPo0PLqkAb9 iyx6ygUEPUEV1FC0VfwVVM8rJbVszEUle182Da+Y4wBswuAFm/uWDsxxgeLo4VQm/f9gq4+7zwrx GnqHkaA9tOiB7Q26lXt06cozDjoDr/sB/Mwezq2rpaqHO1l91UjIZUvFht0oJceW0RrSC21h/bOr tiEargDIevwga4hDt0Y6oH2jegsI1UCADm16PLXG5lLBYZwGcQyWCkzRZRJGsYtAs+PlQWnzjske 2UWOFXTegdPdnTY2GZodXWwsIUveda77nXh2AI7TCYSGq9Zmk3DN/JEG6SpZJcQj0WzlkaAovJty SbxZGc7j4rJYLovwp40bkqzldc2EDXMUVkj+rHEHiU+SOElLy47XFs6mpNVmvewU2lEQdum+Q0HO 3PznabgiAJcXlMKIBLdR6pWzZO6RksReOg8SLwjT23QWkJQU5XNKd1ywf6eExhynMfTR0fktt8B9 r7nRrOcGRkfH+xwnJyeaWQWuRO1aayjvpvVZKWz6T6WAdh8b7fRqJTqJ1ezXe/cynNSsfNeyfgQB KwkCAy3C2INFK9V3jEYYITnW37ZUMYy69wIeQRoSYmeO25B4HsFGnVvW5xYqKoDKscFoWi7NNKe2 g+KbFiJNz07IG3g4DXeifsrq8NxgTDhuh5Fm59D53nk9Dd7FLwAAAP//AwBQSwMEFAAGAAgAAAAh AP+m41neAAAACgEAAA8AAABkcnMvZG93bnJldi54bWxMj8FOwzAQRO9I/IO1SNxau2kINMSpKhBX EG1B4ubG2yRqvI5itwl/z3KC4848zc4U68l14oJDaD1pWMwVCKTK25ZqDfvdy+wBRIiGrOk8oYZv DLAur68Kk1s/0jtetrEWHEIhNxqaGPtcylA16EyY+x6JvaMfnIl8DrW0gxk53HUyUSqTzrTEHxrT 41OD1Wl7dho+Xo9fn6l6q5/dXT/6SUlyK6n17c20eQQRcYp/MPzW5+pQcqeDP5MNotOQpFnGqIbZ IuUNTCyXK1YObCX3IMtC/p9Q/gAAAP//AwBQSwECLQAUAAYACAAAACEAtoM4kv4AAADhAQAAEwAA AAAAAAAAAAAAAAAAAAAAW0NvbnRlbnRfVHlwZXNdLnhtbFBLAQItABQABgAIAAAAIQA4/SH/1gAA AJQBAAALAAAAAAAAAAAAAAAAAC8BAABfcmVscy8ucmVsc1BLAQItABQABgAIAAAAIQBXgUM0uAIA AMAFAAAOAAAAAAAAAAAAAAAAAC4CAABkcnMvZTJvRG9jLnhtbFBLAQItABQABgAIAAAAIQD/puNZ 3gAAAAoBAAAPAAAAAAAAAAAAAAAAABIFAABkcnMvZG93bnJldi54bWxQSwUGAAAAAAQABADzAAAA HQYAAAAA " filled="f" stroked="f">
              <v:textbox>
                <w:txbxContent>
                  <w:p w:rsidR="00D63CB2" w:rsidRPr="001268D3" w:rsidRDefault="00D63CB2" w:rsidP="00D63CB2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EC3" w:rsidRDefault="00F92EC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C1331A5" wp14:editId="376470F7">
              <wp:simplePos x="0" y="0"/>
              <wp:positionH relativeFrom="column">
                <wp:posOffset>1778635</wp:posOffset>
              </wp:positionH>
              <wp:positionV relativeFrom="paragraph">
                <wp:posOffset>-104775</wp:posOffset>
              </wp:positionV>
              <wp:extent cx="3992880" cy="207010"/>
              <wp:effectExtent l="0" t="0" r="635" b="2540"/>
              <wp:wrapNone/>
              <wp:docPr id="1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EC3" w:rsidRPr="00537C13" w:rsidRDefault="00F92EC3" w:rsidP="00F92EC3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37C13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©Servipost Editores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4" type="#_x0000_t202" style="position:absolute;margin-left:140.05pt;margin-top:-8.25pt;width:314.4pt;height:1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Ur722AIAAAIGAAAOAAAAZHJzL2Uyb0RvYy54bWysVNtu2zAMfR+wfxD07voSN7GNOkUbx8OA 7gK0+wBFlmNhtuRJSpxu2L+PkpPU6V6GbX4QLIk65CEPeXN76Fq0Z0pzKXIcXgUYMUFlxcU2x1+e Si/BSBsiKtJKwXL8zDS+Xb59czP0GYtkI9uKKQQgQmdDn+PGmD7zfU0b1hF9JXsm4LKWqiMGtmrr V4oMgN61fhQEc3+QquqVpExrOC3GS7x0+HXNqPlU15oZ1OYYYjNuVW7d2NVf3pBsq0jfcHoMg/xF FB3hApyeoQpiCNop/htUx6mSWtbmisrOl3XNKXMcgE0YvGLz2JCeOS6QHN2f06T/Hyz9uP+sEK+g djOMBOmgRk/sYNC9PKB4ZvMz9DoDs8ceDM0BzsHWcdX9g6RfNRJy1RCxZXdKyaFhpIL4QvvSnzwd cbQF2QwfZAV+yM5IB3SoVWeTB+lAgA51ej7XxsZC4XCWplGSwBWFuyhYQLacC5KdXvdKm3dMdsj+ 5FhB7R062T9oY6Mh2cnEOhOy5G3r6t+KiwMwHE/ANzy1dzYKV84faZCuk3USe3E0X3txUBTeXbmK vXkZLq6LWbFaFeFP6zeMs4ZXFRPWzUlaYfxnpTuKfBTFWVxatryycDYkrbabVavQnoC0S/cdEzIx 8y/DcEkALq8ohVEc3EepV86ThReX8bWXLoLEC8L0Pp0HcRoX5SWlBy7Yv1NCA5QVsjaK6YKbbX92 ZkcoZcKMomt3HahnZB0H8FnSULBdB40+Hs9Px1BIN0gskqM+yQzJOm5g9LS8y3FiXxyRrIDXonKo hvB2/J8k0pJ/SST4OMnEyd0qfNS6OWwOrrMSG6JthY2snkH/SoI8QckwNuGnkeo7RgOMoBzrbzui GEbtewE9NLNEYGZNN2q62Uw3RFCAyjE1CqNxszLjpNv1im8b8DWmUMg76Lyau6Z4iQs42Q0MGsfu OBTtJJvundXL6F7+AgAA//8DAFBLAwQUAAYACAAAACEATYpesN8AAAAKAQAADwAAAGRycy9kb3du cmV2LnhtbEyPQU+EMBCF7yb+h2ZMvO22JUpYpGyMxovxsuBBb11aAaFTQrsL/nvHk3ucvC/vfVPs Vzeys51D71GB3ApgFhtvemwVvNcvmwxYiBqNHj1aBT82wL68vip0bvyCB3uuYsuoBEOuFXQxTjnn oems02HrJ4uUffnZ6Ujn3HIz64XK3cgTIVLudI+00OnJPnW2GaqTU3D3+Rblx8El37Ktalf3w/Py Oih1e7M+PgCLdo3/MPzpkzqU5HT0JzSBjQqSTEhCFWxkeg+MiJ3IdsCOhKYSeFnwyxfKXwAAAP// AwBQSwECLQAUAAYACAAAACEAtoM4kv4AAADhAQAAEwAAAAAAAAAAAAAAAAAAAAAAW0NvbnRlbnRf VHlwZXNdLnhtbFBLAQItABQABgAIAAAAIQA4/SH/1gAAAJQBAAALAAAAAAAAAAAAAAAAAC8BAABf cmVscy8ucmVsc1BLAQItABQABgAIAAAAIQBXUr722AIAAAIGAAAOAAAAAAAAAAAAAAAAAC4CAABk cnMvZTJvRG9jLnhtbFBLAQItABQABgAIAAAAIQBNil6w3wAAAAoBAAAPAAAAAAAAAAAAAAAAADIF AABkcnMvZG93bnJldi54bWxQSwUGAAAAAAQABADzAAAAPgYAAAAA " filled="f" stroked="f" strokecolor="#b8cce4 [1300]" strokeweight=".25pt">
              <v:textbox inset="1mm,1mm,1mm,1mm">
                <w:txbxContent>
                  <w:p w:rsidR="00F92EC3" w:rsidRPr="00537C13" w:rsidRDefault="00F92EC3" w:rsidP="00F92EC3">
                    <w:pPr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37C13">
                      <w:rPr>
                        <w:rFonts w:ascii="Arial" w:hAnsi="Arial" w:cs="Arial"/>
                        <w:sz w:val="14"/>
                        <w:szCs w:val="14"/>
                      </w:rPr>
                      <w:t>©Servipost Editores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34E8E79" wp14:editId="17BC6A29">
              <wp:simplePos x="0" y="0"/>
              <wp:positionH relativeFrom="column">
                <wp:posOffset>6004560</wp:posOffset>
              </wp:positionH>
              <wp:positionV relativeFrom="paragraph">
                <wp:posOffset>-104775</wp:posOffset>
              </wp:positionV>
              <wp:extent cx="257175" cy="219075"/>
              <wp:effectExtent l="381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EC3" w:rsidRPr="00651AB8" w:rsidRDefault="00F92EC3" w:rsidP="00F92EC3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begin"/>
                          </w: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instrText xml:space="preserve"> PAGE   \* MERGEFORMAT </w:instrText>
                          </w: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separate"/>
                          </w:r>
                          <w:r w:rsidR="00265F23"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1</w:t>
                          </w:r>
                          <w:r w:rsidRPr="00651AB8">
                            <w:rPr>
                              <w:rFonts w:ascii="Arial" w:hAnsi="Arial" w:cs="Ari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5" type="#_x0000_t202" style="position:absolute;margin-left:472.8pt;margin-top:-8.25pt;width:20.2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YhsvtwIAAMEFAAAOAAAAZHJzL2Uyb0RvYy54bWysVNtu2zAMfR+wfxD07vgy5WKjTtHE8TCg uwDtPkCx5ViYLXmSErsr9u+j5CRNWwwYtvnBkCjqkIc84tX10DbowJTmUqQ4nAQYMVHIkotdir/e 594CI22oKGkjBUvxA9P4evn2zVXfJSyStWxKphCACJ30XYprY7rE93VRs5bqieyYgMNKqpYa2Kqd XyraA3rb+FEQzPxeqrJTsmBagzUbD/HS4VcVK8znqtLMoCbFkJtxf+X+W/v3l1c02Sna1bw4pkH/ IouWcgFBz1AZNRTtFX8F1fJCSS0rMylk68uq4gVzHIBNGLxgc1fTjjkuUBzdncuk/x9s8enwRSFe Qu8ijARtoUf3bDBoJQcUEVufvtMJuN114GgGsIOv46q7W1l800jIdU3Fjt0oJfua0RLyC+1N/+Lq iKMtyLb/KEuIQ/dGOqChUq0tHpQDATr06eHcG5tLAcZoOg/nU4wKOIrCOIC1jUCT0+VOafOeyRbZ RYoVtN6B08OtNqPrycXGEjLnTQN2mjTimQEwRwuEhqv2zCbhuvkYB/FmsVkQj0SzjUeCLPNu8jXx Zjlkl73L1uss/GnjhiSpeVkyYcOclBWSP+vcUeOjJs7a0rLhpYWzKWm1264bhQ4UlJ2771iQCzf/ eRquXsDlBaUwIsEqir18tph7JCdTL54HCy8I41U8C0hMsvw5pVsu2L9TQn2K42k0HbX0W26B+15z o0nLDcyOhrcpXpydaGIVuBGla62hvBnXF6Ww6T+VAtp9arTTq5XoKFYzbAf3NGIb3Wp5K8sHELCS IDBQKcw9WNRS/cCohxmSYv19TxXDqPkg4BHEISF26LgNmc4j2KjLk+3lCRUFQKXYYDQu12YcVPtO 8V0NkcZnJ+QNPJyKO1E/ZXV8bjAnHLfjTLOD6HLvvJ4m7/IXAAAA//8DAFBLAwQUAAYACAAAACEA qMihWN4AAAAKAQAADwAAAGRycy9kb3ducmV2LnhtbEyPy07DMBBF90j8gzVI7Fo7qImSNE6FQGxB lIfUnRtPk4h4HMVuE/6eYQXL0T2690y1W9wgLjiF3pOGZK1AIDXe9tRqeH97WuUgQjRkzeAJNXxj gF19fVWZ0vqZXvGyj63gEgql0dDFOJZShqZDZ8Laj0icnfzkTORzaqWdzMzlbpB3SmXSmZ54oTMj PnTYfO3PTsPH8+nwuVEv7aNLx9kvSpIrpNa3N8v9FkTEJf7B8KvP6lCz09GfyQYxaCg2acaohlWS pSCYKPIsAXFkNFcg60r+f6H+AQAA//8DAFBLAQItABQABgAIAAAAIQC2gziS/gAAAOEBAAATAAAA AAAAAAAAAAAAAAAAAABbQ29udGVudF9UeXBlc10ueG1sUEsBAi0AFAAGAAgAAAAhADj9If/WAAAA lAEAAAsAAAAAAAAAAAAAAAAALwEAAF9yZWxzLy5yZWxzUEsBAi0AFAAGAAgAAAAhAGhiGy+3AgAA wQUAAA4AAAAAAAAAAAAAAAAALgIAAGRycy9lMm9Eb2MueG1sUEsBAi0AFAAGAAgAAAAhAKjIoVje AAAACgEAAA8AAAAAAAAAAAAAAAAAEQUAAGRycy9kb3ducmV2LnhtbFBLBQYAAAAABAAEAPMAAAAc BgAAAAA= " filled="f" stroked="f">
              <v:textbox>
                <w:txbxContent>
                  <w:p w:rsidR="00F92EC3" w:rsidRPr="00651AB8" w:rsidRDefault="00F92EC3" w:rsidP="00F92EC3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 w:rsidRPr="00651AB8">
                      <w:rPr>
                        <w:rFonts w:ascii="Arial" w:hAnsi="Arial" w:cs="Arial"/>
                        <w:sz w:val="18"/>
                      </w:rPr>
                      <w:instrText xml:space="preserve"> PAGE   \* MERGEFORMAT </w:instrText>
                    </w: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="00265F23">
                      <w:rPr>
                        <w:rFonts w:ascii="Arial" w:hAnsi="Arial" w:cs="Arial"/>
                        <w:noProof/>
                        <w:sz w:val="18"/>
                      </w:rPr>
                      <w:t>1</w:t>
                    </w:r>
                    <w:r w:rsidRPr="00651AB8"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2417532" wp14:editId="1439D1E3">
              <wp:simplePos x="0" y="0"/>
              <wp:positionH relativeFrom="column">
                <wp:posOffset>5810250</wp:posOffset>
              </wp:positionH>
              <wp:positionV relativeFrom="paragraph">
                <wp:posOffset>-104775</wp:posOffset>
              </wp:positionV>
              <wp:extent cx="603885" cy="207010"/>
              <wp:effectExtent l="9525" t="9525" r="5715" b="12065"/>
              <wp:wrapNone/>
              <wp:docPr id="1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92EC3" w:rsidRPr="00A53E77" w:rsidRDefault="00F92EC3" w:rsidP="00F92EC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36" type="#_x0000_t202" style="position:absolute;margin-left:457.5pt;margin-top:-8.25pt;width:47.55pt;height:1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PTeTngIAAFgFAAAOAAAAZHJzL2Uyb0RvYy54bWysVG1v2yAQ/j5p/wHxPbWduGlq1am6OJkm dS9Sux9AAMdoGDwgsbtq/30HJKm7fZmm5YPDHcdz99w9cHM7tBIduLFCqxJnFylGXFHNhNqV+Ovj ZrLAyDqiGJFa8RI/cYtvl2/f3PRdwae60ZJxgwBE2aLvStw41xVJYmnDW2IvdMcVbNbatMSBaXYJ M6QH9FYm0zSdJ702rDOacmvBW8VNvAz4dc2p+1zXljskSwy1ufA14bv132R5Q4qdIV0j6LEM8g9V tEQoSHqGqogjaG/EH1CtoEZbXbsLqttE17WgPHAANln6G5uHhnQ8cIHm2O7cJvv/YOmnwxeDBIPZ ZRgp0sKMHvng0Ds9oHzq+9N3toCwhw4C3QB+iA1cbXev6TeLlF41RO34nTG6bzhhUF/mTyajoxHH epBt/1EzyEP2TgegoTatbx60AwE6zOnpPBtfCwXnPJ0tFpcYUdiaplfQrJCBFKfDnbHuPdct8osS Gxh9ACeHe+t8MaQ4hfhcSm+ElGH8UqG+xLPs6jLS0lIwv+nDghD5Shp0ICAhQilXLtKX+xZ4RH+e wi+KCdwgueien9yQ/IwUSrHjJK1wcAmkaEu88CeOSL6Va8VCjY4IGdcAJZUvDToDzI6rKLbn6/R6 vVgv8kk+na8neVpVk7vNKp/MN8CumlWrVZX99CyzvGgEY1x5oifhZ/nfCet4BaNkz9J/Rcma3fbc tU34Hec1CktelxEaA6xO/4Fd0JCXTRSQG7ZDlGtokhfYVrMnUJXR8XLDYwSLRpsfGPVwsUtsv++J 4RjJDwqUOfNDgZdgbJixsR0bRFGAKjF1BqNorFx8P/adEbsGcp1uwx3oeSOC1l7qAjLegOsbaB2f Gv8+jO0Q9fIgLn8BAAD//wMAUEsDBBQABgAIAAAAIQABz3UP3wAAAAsBAAAPAAAAZHJzL2Rvd25y ZXYueG1sTI/NTsMwEITvSLyDtUjcWtugRiXEqSoQ4gIHGi7cnHjzI+J1FLtteHu2J9BedjWj2W+K 3eJHccI5DoEM6LUCgdQEN1Bn4LN6WW1BxGTJ2TEQGvjBCLvy+qqwuQtn+sDTIXWCQyjm1kCf0pRL GZsevY3rMCGx1obZ28Tn3Ek32zOH+1HeKZVJbwfiD72d8KnH5vtw9AZ8tbyp+us1tc/7+r3S7T1N Axlze7PsH0EkXNKfGS74jA4lM9XhSC6K0cCD3nCXZGClsw2Ii0PxgKh5yzTIspD/O5S/AAAA//8D AFBLAQItABQABgAIAAAAIQC2gziS/gAAAOEBAAATAAAAAAAAAAAAAAAAAAAAAABbQ29udGVudF9U eXBlc10ueG1sUEsBAi0AFAAGAAgAAAAhADj9If/WAAAAlAEAAAsAAAAAAAAAAAAAAAAALwEAAF9y ZWxzLy5yZWxzUEsBAi0AFAAGAAgAAAAhAL89N5OeAgAAWAUAAA4AAAAAAAAAAAAAAAAALgIAAGRy cy9lMm9Eb2MueG1sUEsBAi0AFAAGAAgAAAAhAAHPdQ/fAAAACwEAAA8AAAAAAAAAAAAAAAAA+AQA AGRycy9kb3ducmV2LnhtbFBLBQYAAAAABAAEAPMAAAAEBgAAAAA= " filled="f" strokecolor="#b8cce4 [1300]" strokeweight=".25pt">
              <v:textbox style="mso-fit-shape-to-text:t" inset="1mm,1mm,1mm,1mm">
                <w:txbxContent>
                  <w:p w:rsidR="00F92EC3" w:rsidRPr="00A53E77" w:rsidRDefault="00F92EC3" w:rsidP="00F92EC3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935B953" wp14:editId="6D13600B">
              <wp:simplePos x="0" y="0"/>
              <wp:positionH relativeFrom="column">
                <wp:posOffset>1143000</wp:posOffset>
              </wp:positionH>
              <wp:positionV relativeFrom="paragraph">
                <wp:posOffset>-104775</wp:posOffset>
              </wp:positionV>
              <wp:extent cx="603885" cy="207010"/>
              <wp:effectExtent l="9525" t="9525" r="5715" b="12065"/>
              <wp:wrapNone/>
              <wp:docPr id="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92EC3" w:rsidRPr="00A53E77" w:rsidRDefault="00F92EC3" w:rsidP="00F92EC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instrText xml:space="preserve"> TIME  \@ "dd/MM/yy" </w:instrText>
                          </w: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F23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</w:rPr>
                            <w:t>11/08/20</w:t>
                          </w:r>
                          <w:r w:rsidRPr="00FD3A3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7" type="#_x0000_t202" style="position:absolute;margin-left:90pt;margin-top:-8.25pt;width:47.55pt;height:1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e5BZnwIAAFcFAAAOAAAAZHJzL2Uyb0RvYy54bWysVF1v2yAUfZ+0/4B4T20nbppadaouTqZJ 3YfU7gcQjGM0DAxI7K7af98FktTdXqZpfsDcC5x7z70Hbm6HTqADM5YrWeLsIsWISapqLncl/vq4 mSwwso7ImgglWYmfmMW3y7dvbnpdsKlqlaiZQQAibdHrErfO6SJJLG1ZR+yF0kzCYqNMRxyYZpfU hvSA3olkmqbzpFem1kZRZi14q7iIlwG/aRh1n5vGModEiSE3F0YTxq0fk+UNKXaG6JbTYxrkH7Lo CJcQ9AxVEUfQ3vA/oDpOjbKqcRdUdYlqGk5Z4ABssvQ3Ng8t0SxwgeJYfS6T/X+w9NPhi0G8LvE1 RpJ00KJHNjj0Tg1oOvPl6bUtYNeDhn1uAD+0OVC1+l7RbxZJtWqJ3LE7Y1TfMlJDepk/mYyORhzr Qbb9R1VDHLJ3KgANjel87aAaCNChTU/n1vhcKDjn6WyxuMSIwtI0vYJahQikOB3Wxrr3THXIT0ps oPMBnBzurfPJkOK0xceSasOFCN0XEvUlnmVXl5GWErz2i35b0CFbCYMOBBREKGXSRfpi3wGP6M9T +KKWwA2Ki+75yQ3Bz0ghFTsO0nEHd0DwrsQLf+KI5Eu5lnXI0REu4hyghPSpQWWA2XEWtfZ8nV6v F+tFPsmn8/UkT6tqcrdZ5ZP5BthVs2q1qrKfnmWWFy2vayY90ZPus/zvdHW8gVGxZ+W/omTNbnuu 2iZ8x36NtiWv0wiFAVanf2AXNORlEwXkhu0Q1JoFhXmBbVX9BKoyKt5teItg0irzA6Me7nWJ7fc9 MQwj8UGCMme+KfAQjA0zNrZjg0gKUCWmzmAUjZWLz8deG75rIdbpNtyBnjc8aO0lLyDjDbi9gdbx pfHPw9gOu17ew+UvAAAA//8DAFBLAwQUAAYACAAAACEAWnev/t4AAAAKAQAADwAAAGRycy9kb3du cmV2LnhtbEyPzU7DMBCE70i8g7VI3FrbRQ1ViFNVIMQFDjRcuDnx5kfE6yh22/D2LCc4jmY0802x X/wozjjHIZABvVYgkJrgBuoMfFTPqx2ImCw5OwZCA98YYV9eXxU2d+FC73g+pk5wCcXcGuhTmnIp Y9Ojt3EdJiT22jB7m1jOnXSzvXC5H+VGqUx6OxAv9HbCxx6br+PJG/DV8qrqz5fUPh3qt0q3dzQN ZMztzXJ4AJFwSX9h+MVndCiZqQ4nclGMrHeKvyQDK51tQXBic7/VIGq2Mg2yLOT/C+UPAAAA//8D AFBLAQItABQABgAIAAAAIQC2gziS/gAAAOEBAAATAAAAAAAAAAAAAAAAAAAAAABbQ29udGVudF9U eXBlc10ueG1sUEsBAi0AFAAGAAgAAAAhADj9If/WAAAAlAEAAAsAAAAAAAAAAAAAAAAALwEAAF9y ZWxzLy5yZWxzUEsBAi0AFAAGAAgAAAAhANt7kFmfAgAAVwUAAA4AAAAAAAAAAAAAAAAALgIAAGRy cy9lMm9Eb2MueG1sUEsBAi0AFAAGAAgAAAAhAFp3r/7eAAAACgEAAA8AAAAAAAAAAAAAAAAA+QQA AGRycy9kb3ducmV2LnhtbFBLBQYAAAAABAAEAPMAAAAEBgAAAAA= " filled="f" strokecolor="#b8cce4 [1300]" strokeweight=".25pt">
              <v:textbox style="mso-fit-shape-to-text:t" inset="1mm,1mm,1mm,1mm">
                <w:txbxContent>
                  <w:p w:rsidR="00F92EC3" w:rsidRPr="00A53E77" w:rsidRDefault="00F92EC3" w:rsidP="00F92EC3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begin"/>
                    </w: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instrText xml:space="preserve"> TIME  \@ "dd/MM/yy" </w:instrText>
                    </w: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separate"/>
                    </w:r>
                    <w:r w:rsidR="00265F23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</w:rPr>
                      <w:t>11/08/20</w:t>
                    </w:r>
                    <w:r w:rsidRPr="00FD3A3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B587D5C" wp14:editId="2CCDF389">
              <wp:simplePos x="0" y="0"/>
              <wp:positionH relativeFrom="column">
                <wp:posOffset>-388620</wp:posOffset>
              </wp:positionH>
              <wp:positionV relativeFrom="paragraph">
                <wp:posOffset>-104775</wp:posOffset>
              </wp:positionV>
              <wp:extent cx="1495425" cy="207010"/>
              <wp:effectExtent l="11430" t="9525" r="7620" b="5715"/>
              <wp:wrapNone/>
              <wp:docPr id="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20701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92EC3" w:rsidRPr="00B477B3" w:rsidRDefault="00F92EC3" w:rsidP="00F92EC3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2A237C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AUSLIXU01-1.5P1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8" type="#_x0000_t202" style="position:absolute;margin-left:-30.6pt;margin-top:-8.25pt;width:117.75pt;height:1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8pQvngIAAFgFAAAOAAAAZHJzL2Uyb0RvYy54bWysVNuO2yAQfa/Uf0C8Z32JN5u11lmlcVJV 2l6k3X4AwThGxeACib2t+u8dIHG97UtV1Q+YgeHMnJkDd/dDK9CJacOVLHByFWPEJFUVl4cCf37a zZYYGUtkRYSSrMDPzOD71etXd32Xs1Q1SlRMIwCRJu+7AjfWdnkUGdqwlpgr1TEJm7XSLbFg6kNU adIDeiuiNI4XUa901WlFmTGwWoZNvPL4dc2o/VjXhlkkCgy5WT9qP+7dGK3uSH7QpGs4PadB/iGL lnAJQUeokliCjpr/AdVyqpVRtb2iqo1UXXPKPAdgk8S/sXlsSMc8FyiO6cYymf8HSz+cPmnEqwJD oyRpoUVPbLDojRpQmrry9J3JweuxAz87wDq02VM13YOiXwySatMQeWBrrVXfMFJBeok7GU2OBhzj QPb9e1VBHHK0ygMNtW5d7aAaCNChTc9ja1wu1IXMbq+z9BojCntpfAPF8iFIfjndaWPfMtUiNymw htZ7dHJ6MNZlQ/KLiwsm1Y4L4dsvJOoLPE9urgMvJXjlNp2bFyLbCI1OBCREKGXSBv7i2AKRsJ7F 8AUxwTJILiwvLssQfETyqZhpkJZbuASCt9AFd+KM5Gq5lZXP0RIuwhyghHSpQWmA2XkWxPb9Nr7d LrfLbJali+0si8tytt5tstliB+zKebnZlMkPxzLJ8oZXFZOO6EX4SfZ3wjpfwSDZUfovKBl92I9V 2/nv3K+JW/QyDV8YYHX5e3ZeRE43QUF22A9erskozr2qnkFWWoXLDY8RTBqlv2HUw8UusPl6JJph JN5JkObcNQVegqmhp8Z+ahBJAarA1GqMgrGx4f04dpofGoh1uQ5rEPSOe6055Ye8gIwz4Pp6Wuen xr0PU9t7/XoQVz8BAAD//wMAUEsDBBQABgAIAAAAIQCxLL953gAAAAoBAAAPAAAAZHJzL2Rvd25y ZXYueG1sTI9NT8MwDIbvSPyHyEjctjQblKlrOk0gxAUOrFy4pY37IRqnarKt/Hu8E7u9lh+9fpzv ZjeIE06h96RBLRMQSLW3PbUavsrXxQZEiIasGTyhhl8MsCtub3KTWX+mTzwdYiu4hEJmNHQxjpmU oe7QmbD0IxLvGj85E3mcWmknc+ZyN8hVkqTSmZ74QmdGfO6w/jkcnQZXzu9J9f0Wm5d99VGqZk1j T1rf3837LYiIc/yH4aLP6lCwU+WPZIMYNCxStWKUg0ofQVyIp4c1iIpDqkAWubx+ofgDAAD//wMA UEsBAi0AFAAGAAgAAAAhALaDOJL+AAAA4QEAABMAAAAAAAAAAAAAAAAAAAAAAFtDb250ZW50X1R5 cGVzXS54bWxQSwECLQAUAAYACAAAACEAOP0h/9YAAACUAQAACwAAAAAAAAAAAAAAAAAvAQAAX3Jl bHMvLnJlbHNQSwECLQAUAAYACAAAACEAA/KUL54CAABYBQAADgAAAAAAAAAAAAAAAAAuAgAAZHJz L2Uyb0RvYy54bWxQSwECLQAUAAYACAAAACEAsSy/ed4AAAAKAQAADwAAAAAAAAAAAAAAAAD4BAAA ZHJzL2Rvd25yZXYueG1sUEsFBgAAAAAEAAQA8wAAAAMGAAAAAA== " filled="f" strokecolor="#b8cce4 [1300]" strokeweight=".25pt">
              <v:textbox style="mso-fit-shape-to-text:t" inset="1mm,1mm,1mm,1mm">
                <w:txbxContent>
                  <w:p w:rsidR="00F92EC3" w:rsidRPr="00B477B3" w:rsidRDefault="00F92EC3" w:rsidP="00F92EC3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2A237C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AUSLIXU01-1.5P1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5A" w:rsidRDefault="00E7155A">
      <w:r>
        <w:separator/>
      </w:r>
    </w:p>
  </w:footnote>
  <w:footnote w:type="continuationSeparator" w:id="0">
    <w:p w:rsidR="00E7155A" w:rsidRDefault="00E71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85" w:rsidRDefault="00824585" w:rsidP="00824585">
    <w:pPr>
      <w:pStyle w:val="Encabezado"/>
      <w:tabs>
        <w:tab w:val="clear" w:pos="8504"/>
        <w:tab w:val="right" w:pos="9631"/>
      </w:tabs>
    </w:pPr>
    <w:r>
      <w:t>Artículos 1-55 y 66-69</w:t>
    </w:r>
    <w:r>
      <w:tab/>
    </w:r>
    <w:r>
      <w:tab/>
    </w:r>
  </w:p>
  <w:p w:rsidR="009709E2" w:rsidRDefault="009709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9E2" w:rsidRPr="002E6B3D" w:rsidRDefault="002E6B3D">
    <w:pPr>
      <w:pStyle w:val="Encabezado"/>
      <w:tabs>
        <w:tab w:val="clear" w:pos="8504"/>
        <w:tab w:val="right" w:pos="9631"/>
      </w:tabs>
      <w:rPr>
        <w:rFonts w:ascii="Arial" w:hAnsi="Arial" w:cs="Arial"/>
        <w:sz w:val="22"/>
      </w:rPr>
    </w:pPr>
    <w:r w:rsidRPr="002E6B3D">
      <w:rPr>
        <w:rFonts w:ascii="Arial" w:hAnsi="Arial" w:cs="Arial"/>
        <w:noProof/>
        <w:sz w:val="22"/>
      </w:rPr>
      <w:t>AUXILIAR</w:t>
    </w:r>
    <w:r w:rsidR="009709E2" w:rsidRPr="002E6B3D">
      <w:rPr>
        <w:rFonts w:ascii="Arial" w:hAnsi="Arial" w:cs="Arial"/>
        <w:sz w:val="22"/>
      </w:rPr>
      <w:tab/>
    </w:r>
    <w:r w:rsidR="009709E2" w:rsidRPr="002E6B3D">
      <w:rPr>
        <w:rFonts w:ascii="Arial" w:hAnsi="Arial" w:cs="Arial"/>
        <w:sz w:val="22"/>
      </w:rPr>
      <w:tab/>
      <w:t>Artículos 1-55 y 66-69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EC3" w:rsidRDefault="00F92EC3" w:rsidP="00F92EC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65A7EB" wp14:editId="41E7D4C9">
              <wp:simplePos x="0" y="0"/>
              <wp:positionH relativeFrom="column">
                <wp:posOffset>687705</wp:posOffset>
              </wp:positionH>
              <wp:positionV relativeFrom="paragraph">
                <wp:posOffset>124460</wp:posOffset>
              </wp:positionV>
              <wp:extent cx="5481955" cy="238125"/>
              <wp:effectExtent l="1905" t="635" r="2540" b="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195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EC3" w:rsidRPr="002E6B3D" w:rsidRDefault="00F92EC3" w:rsidP="00F92EC3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AUXILIAR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54.15pt;margin-top:9.8pt;width:431.6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eqhcuQIAAMIFAAAOAAAAZHJzL2Uyb0RvYy54bWysVG1vmzAQ/j5p/8Hyd8pLTQKopGpDmCZ1 L1K7H+CACdbAZrYT0k377zubJE1bTZq28QHZvvNz99w9vqvrfd+hHVOaS5Hj8CLAiIlK1lxscvzl ofQSjLShoqadFCzHj0zj68XbN1fjkLFItrKrmUIAInQ2DjlujRky39dVy3qqL+TABBgbqXpqYKs2 fq3oCOh950dBMPNHqepByYppDafFZMQLh980rDKfmkYzg7ocQ27G/ZX7r+3fX1zRbKPo0PLqkAb9 iyx6ygUEPUEV1FC0VfwVVM8rJbVszEUle182Da+Y4wBswuAFm/uWDsxxgeLo4VQm/f9gq4+7zwrx GnoXYyRoDz16YHuDbuUeXRJbn3HQGbjdD+Bo9nAOvo6rHu5k9VUjIZctFRt2o5QcW0ZryC+0N/2z qxOOtiDr8YOsIQ7dGumA9o3qbfGgHAjQoU+Pp97YXCo4jEkSpjHkWIEtukzCKHYhaHa8PSht3jHZ I7vIsYLeO3S6u9PGZkOzo4sNJmTJu871vxPPDsBxOoHYcNXabBaunT/SIF0lq4R4JJqtPBIUhXdT Lok3K8N5XFwWy2UR/rRxQ5K1vK6ZsGGO0grJn7XuIPJJFCdxadnx2sLZlLTarJedQjsK0i7ddyjI mZv/PA1XBODyglIYkeA2Sr1ylsw9UpLYS+dB4gVhepvOApKSonxO6Y4L9u+U0JjjNIY+Ojq/5Ra4 7zU3mvXcwPDoeJ/j5OREMyvBlahdaw3l3bQ+K4VN/6kU0O5jo51grUYntZr9eu/exsxGt2Jey/oR FKwkCAxkCoMPFq1U3zEaYYjkWH/bUsUw6t4LeAVpSIidOm5D4nkEG3VuWZ9bqKgAKscGo2m5NNOk 2g6Kb1qINL07IW/g5TTcifopq8N7g0HhuB2Gmp1E53vn9TR6F78AAAD//wMAUEsDBBQABgAIAAAA IQDCZVEr3QAAAAkBAAAPAAAAZHJzL2Rvd25yZXYueG1sTI/NTsMwEITvSLyDtUjcqB2gPwlxKgTi CmoLlXpz420SEa+j2G3C23d7orcZ7afZmXw5ulacsA+NJw3JRIFAKr1tqNLwvfl4WIAI0ZA1rSfU 8IcBlsXtTW4y6wda4WkdK8EhFDKjoY6xy6QMZY3OhInvkPh28L0zkW1fSdubgcNdKx+VmklnGuIP tenwrcbyd310Gn4+D7vts/qq3t20G/yoJLlUan1/N76+gIg4xn8YLvW5OhTcae+PZINo2avFE6Ms 0hkIBtJ5wmKvYTpPQBa5vF5QnAEAAP//AwBQSwECLQAUAAYACAAAACEAtoM4kv4AAADhAQAAEwAA AAAAAAAAAAAAAAAAAAAAW0NvbnRlbnRfVHlwZXNdLnhtbFBLAQItABQABgAIAAAAIQA4/SH/1gAA AJQBAAALAAAAAAAAAAAAAAAAAC8BAABfcmVscy8ucmVsc1BLAQItABQABgAIAAAAIQD5eqhcuQIA AMIFAAAOAAAAAAAAAAAAAAAAAC4CAABkcnMvZTJvRG9jLnhtbFBLAQItABQABgAIAAAAIQDCZVEr 3QAAAAkBAAAPAAAAAAAAAAAAAAAAABMFAABkcnMvZG93bnJldi54bWxQSwUGAAAAAAQABADzAAAA HQYAAAAA " filled="f" stroked="f">
              <v:textbox>
                <w:txbxContent>
                  <w:p w:rsidR="00F92EC3" w:rsidRPr="002E6B3D" w:rsidRDefault="00F92EC3" w:rsidP="00F92EC3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AUXILIAR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5DB0ADE" wp14:editId="6F3CDD68">
              <wp:simplePos x="0" y="0"/>
              <wp:positionH relativeFrom="column">
                <wp:posOffset>1601470</wp:posOffset>
              </wp:positionH>
              <wp:positionV relativeFrom="paragraph">
                <wp:posOffset>-108585</wp:posOffset>
              </wp:positionV>
              <wp:extent cx="4568190" cy="238125"/>
              <wp:effectExtent l="1270" t="0" r="2540" b="3810"/>
              <wp:wrapNone/>
              <wp:docPr id="1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819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EC3" w:rsidRPr="002E6B3D" w:rsidRDefault="00F92EC3" w:rsidP="00F92EC3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AUXILIAR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3" type="#_x0000_t202" style="position:absolute;margin-left:126.1pt;margin-top:-8.55pt;width:359.7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f8WpuQIAAMIFAAAOAAAAZHJzL2Uyb0RvYy54bWysVNtu2zAMfR+wfxD07voSJbGNOkUbx8OA 7gK0+wDFlmNhtuRJSpxu2L+PkpM0aTFg2OYHQxKpQx7yiNc3+65FO6Y0lyLD4VWAEROlrLjYZPjL Y+HFGGlDRUVbKViGn5jGN4u3b66HPmWRbGRbMYUAROh06DPcGNOnvq/LhnVUX8meCTDWUnXUwFZt /ErRAdC71o+CYOYPUlW9kiXTGk7z0YgXDr+uWWk+1bVmBrUZhtyM+yv3X9u/v7im6UbRvuHlIQ36 F1l0lAsIeoLKqaFoq/grqI6XSmpZm6tSdr6sa14yxwHYhMELNg8N7ZnjAsXR/alM+v/Blh93nxXi FfSOYCRoBz16ZHuD7uQeTSa2PkOvU3B76MHR7OEcfB1X3d/L8qtGQi4bKjbsVik5NIxWkF9ob/pn V0ccbUHWwwdZQRy6NdIB7WvV2eJBORCgQ5+eTr2xuZRwSKazOEzAVIItmsRhNHUhaHq83Stt3jHZ IbvIsILeO3S6u9fGZkPTo4sNJmTB29b1vxUXB+A4nkBsuGptNgvXzh9JkKziVUw8Es1WHgny3Lst lsSbFeF8mk/y5TIPf9q4IUkbXlVM2DBHaYXkz1p3EPkoipO4tGx5ZeFsSlpt1stWoR0FaRfuOxTk zM2/TMMVAbi8oBRGJLiLEq+YxXOPFGTqJfMg9oIwuUtmAUlIXlxSuueC/TslNGQ4mUIfHZ3fcgvc 95obTTtuYHi0vMtwfHKiqZXgSlSutYbydlyflcKm/1wKaPex0U6wVqOjWs1+vXdvY26jWzGvZfUE ClYSBAZahMEHi0aq7xgNMEQyrL9tqWIYte8FvIIkJMROHbch03kEG3VuWZ9bqCgBKsMGo3G5NOOk 2vaKbxqINL47IW/h5dTcifo5q8N7g0HhuB2Gmp1E53vn9Tx6F78AAAD//wMAUEsDBBQABgAIAAAA IQCyllk73gAAAAoBAAAPAAAAZHJzL2Rvd25yZXYueG1sTI/LTsMwEEX3SPyDNZXYtXaiPkOcCoHY gihtJXZuPE2ixuModpvw9wwrWI7u0b1n8u3oWnHDPjSeNCQzBQKp9LahSsP+83W6BhGiIWtaT6jh GwNsi/u73GTWD/SBt12sBJdQyIyGOsYukzKUNToTZr5D4uzse2cin30lbW8GLnetTJVaSmca4oXa dPhcY3nZXZ2Gw9v56zhX79WLW3SDH5Ukt5FaP0zGp0cQEcf4B8OvPqtDwU4nfyUbRKshXaQpoxqm ySoBwcRmlSxBnDhSc5BFLv+/UPwAAAD//wMAUEsBAi0AFAAGAAgAAAAhALaDOJL+AAAA4QEAABMA AAAAAAAAAAAAAAAAAAAAAFtDb250ZW50X1R5cGVzXS54bWxQSwECLQAUAAYACAAAACEAOP0h/9YA AACUAQAACwAAAAAAAAAAAAAAAAAvAQAAX3JlbHMvLnJlbHNQSwECLQAUAAYACAAAACEAU3/FqbkC AADCBQAADgAAAAAAAAAAAAAAAAAuAgAAZHJzL2Uyb0RvYy54bWxQSwECLQAUAAYACAAAACEAspZZ O94AAAAKAQAADwAAAAAAAAAAAAAAAAATBQAAZHJzL2Rvd25yZXYueG1sUEsFBgAAAAAEAAQA8wAA AB4GAAAAAA== " filled="f" stroked="f">
              <v:textbox>
                <w:txbxContent>
                  <w:p w:rsidR="00F92EC3" w:rsidRPr="002E6B3D" w:rsidRDefault="00F92EC3" w:rsidP="00F92EC3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AUXILIAR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8176" behindDoc="1" locked="0" layoutInCell="1" allowOverlap="1" wp14:anchorId="0D06DB3E" wp14:editId="5B1581C2">
          <wp:simplePos x="0" y="0"/>
          <wp:positionH relativeFrom="column">
            <wp:posOffset>-248601</wp:posOffset>
          </wp:positionH>
          <wp:positionV relativeFrom="paragraph">
            <wp:posOffset>-164465</wp:posOffset>
          </wp:positionV>
          <wp:extent cx="6710362" cy="574917"/>
          <wp:effectExtent l="19050" t="0" r="0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0052" cy="574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2EC3" w:rsidRDefault="00F92E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F82"/>
    <w:multiLevelType w:val="multilevel"/>
    <w:tmpl w:val="659EBBD4"/>
    <w:lvl w:ilvl="0">
      <w:start w:val="1"/>
      <w:numFmt w:val="decimal"/>
      <w:pStyle w:val="Pregunta"/>
      <w:lvlText w:val="%1.-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Respuesta"/>
      <w:lvlText w:val="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53E043F"/>
    <w:multiLevelType w:val="hybridMultilevel"/>
    <w:tmpl w:val="9628FEBA"/>
    <w:lvl w:ilvl="0" w:tplc="F3FEFFD2">
      <w:start w:val="1"/>
      <w:numFmt w:val="decimal"/>
      <w:pStyle w:val="respSolu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33F13"/>
    <w:multiLevelType w:val="hybridMultilevel"/>
    <w:tmpl w:val="A7EA5592"/>
    <w:lvl w:ilvl="0" w:tplc="5D68DC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23"/>
    <w:rsid w:val="0000449A"/>
    <w:rsid w:val="00005131"/>
    <w:rsid w:val="00005CB3"/>
    <w:rsid w:val="0001523E"/>
    <w:rsid w:val="0001530E"/>
    <w:rsid w:val="00017F11"/>
    <w:rsid w:val="00024FB1"/>
    <w:rsid w:val="000264CC"/>
    <w:rsid w:val="00030950"/>
    <w:rsid w:val="00034DC0"/>
    <w:rsid w:val="0003627C"/>
    <w:rsid w:val="00036529"/>
    <w:rsid w:val="0004009A"/>
    <w:rsid w:val="00040355"/>
    <w:rsid w:val="00040B37"/>
    <w:rsid w:val="000436F5"/>
    <w:rsid w:val="000477FD"/>
    <w:rsid w:val="00050D65"/>
    <w:rsid w:val="00055F08"/>
    <w:rsid w:val="00064350"/>
    <w:rsid w:val="00065724"/>
    <w:rsid w:val="000733E7"/>
    <w:rsid w:val="000879C4"/>
    <w:rsid w:val="00087CAD"/>
    <w:rsid w:val="00094BB0"/>
    <w:rsid w:val="000950C5"/>
    <w:rsid w:val="00095836"/>
    <w:rsid w:val="000A06F2"/>
    <w:rsid w:val="000A616C"/>
    <w:rsid w:val="000B075C"/>
    <w:rsid w:val="000B3E75"/>
    <w:rsid w:val="000C0D55"/>
    <w:rsid w:val="000D05EE"/>
    <w:rsid w:val="000D4BCE"/>
    <w:rsid w:val="000D7AC1"/>
    <w:rsid w:val="000E1277"/>
    <w:rsid w:val="000E24C1"/>
    <w:rsid w:val="000E5C2C"/>
    <w:rsid w:val="000E6F48"/>
    <w:rsid w:val="000F32DF"/>
    <w:rsid w:val="000F36AD"/>
    <w:rsid w:val="0010035E"/>
    <w:rsid w:val="00103595"/>
    <w:rsid w:val="00103C16"/>
    <w:rsid w:val="001066BD"/>
    <w:rsid w:val="00107861"/>
    <w:rsid w:val="00111C88"/>
    <w:rsid w:val="00117B1C"/>
    <w:rsid w:val="00123FBA"/>
    <w:rsid w:val="0013109F"/>
    <w:rsid w:val="00150A77"/>
    <w:rsid w:val="00157E44"/>
    <w:rsid w:val="001636BC"/>
    <w:rsid w:val="00175242"/>
    <w:rsid w:val="0018400D"/>
    <w:rsid w:val="001903EF"/>
    <w:rsid w:val="00190EBB"/>
    <w:rsid w:val="00192311"/>
    <w:rsid w:val="001936A3"/>
    <w:rsid w:val="00193E7B"/>
    <w:rsid w:val="00197E58"/>
    <w:rsid w:val="001A0382"/>
    <w:rsid w:val="001A60A1"/>
    <w:rsid w:val="001A7ECB"/>
    <w:rsid w:val="001B04FB"/>
    <w:rsid w:val="001B2A0E"/>
    <w:rsid w:val="001B4F8F"/>
    <w:rsid w:val="001B51F4"/>
    <w:rsid w:val="001B5D9F"/>
    <w:rsid w:val="001C23D7"/>
    <w:rsid w:val="001C29F2"/>
    <w:rsid w:val="001C2EE7"/>
    <w:rsid w:val="001C3E70"/>
    <w:rsid w:val="001E19E8"/>
    <w:rsid w:val="001E397C"/>
    <w:rsid w:val="001F3DF3"/>
    <w:rsid w:val="001F47EA"/>
    <w:rsid w:val="001F5206"/>
    <w:rsid w:val="002005C9"/>
    <w:rsid w:val="00204A1F"/>
    <w:rsid w:val="0021123C"/>
    <w:rsid w:val="002173C2"/>
    <w:rsid w:val="00221457"/>
    <w:rsid w:val="0022754A"/>
    <w:rsid w:val="00231A96"/>
    <w:rsid w:val="00237CCD"/>
    <w:rsid w:val="00240E88"/>
    <w:rsid w:val="00243378"/>
    <w:rsid w:val="00251E49"/>
    <w:rsid w:val="00265F23"/>
    <w:rsid w:val="00267289"/>
    <w:rsid w:val="00273836"/>
    <w:rsid w:val="00283886"/>
    <w:rsid w:val="00286560"/>
    <w:rsid w:val="00295953"/>
    <w:rsid w:val="002A10FB"/>
    <w:rsid w:val="002A1874"/>
    <w:rsid w:val="002A237C"/>
    <w:rsid w:val="002A3F78"/>
    <w:rsid w:val="002C08F7"/>
    <w:rsid w:val="002C2514"/>
    <w:rsid w:val="002C566A"/>
    <w:rsid w:val="002C5DEF"/>
    <w:rsid w:val="002C6118"/>
    <w:rsid w:val="002C67A4"/>
    <w:rsid w:val="002C69C1"/>
    <w:rsid w:val="002D1E81"/>
    <w:rsid w:val="002E52B5"/>
    <w:rsid w:val="002E6B3D"/>
    <w:rsid w:val="002F414C"/>
    <w:rsid w:val="002F685F"/>
    <w:rsid w:val="003013A2"/>
    <w:rsid w:val="00305BBA"/>
    <w:rsid w:val="00306A90"/>
    <w:rsid w:val="003140CF"/>
    <w:rsid w:val="003175AE"/>
    <w:rsid w:val="00321305"/>
    <w:rsid w:val="00326016"/>
    <w:rsid w:val="00331393"/>
    <w:rsid w:val="0033391E"/>
    <w:rsid w:val="00344351"/>
    <w:rsid w:val="00346078"/>
    <w:rsid w:val="0034685D"/>
    <w:rsid w:val="00351D6D"/>
    <w:rsid w:val="00353FA7"/>
    <w:rsid w:val="0035473C"/>
    <w:rsid w:val="00357253"/>
    <w:rsid w:val="00372902"/>
    <w:rsid w:val="00374927"/>
    <w:rsid w:val="0037627F"/>
    <w:rsid w:val="003839D1"/>
    <w:rsid w:val="00386EE0"/>
    <w:rsid w:val="00391A17"/>
    <w:rsid w:val="003967F6"/>
    <w:rsid w:val="003A1573"/>
    <w:rsid w:val="003A2DEA"/>
    <w:rsid w:val="003A34E5"/>
    <w:rsid w:val="003A3DB0"/>
    <w:rsid w:val="003A46DB"/>
    <w:rsid w:val="003A4A9F"/>
    <w:rsid w:val="003A7A26"/>
    <w:rsid w:val="003B0F2B"/>
    <w:rsid w:val="003B5CEB"/>
    <w:rsid w:val="003C2F5A"/>
    <w:rsid w:val="003C44BE"/>
    <w:rsid w:val="003C6AD0"/>
    <w:rsid w:val="003C7151"/>
    <w:rsid w:val="003D1F10"/>
    <w:rsid w:val="003E17FE"/>
    <w:rsid w:val="003E46AE"/>
    <w:rsid w:val="003E4FA3"/>
    <w:rsid w:val="003F4DFF"/>
    <w:rsid w:val="00407BB0"/>
    <w:rsid w:val="00414F8C"/>
    <w:rsid w:val="00420292"/>
    <w:rsid w:val="004203A4"/>
    <w:rsid w:val="0042059B"/>
    <w:rsid w:val="00420D77"/>
    <w:rsid w:val="004218F4"/>
    <w:rsid w:val="004234AF"/>
    <w:rsid w:val="00425A33"/>
    <w:rsid w:val="004307CA"/>
    <w:rsid w:val="0043740B"/>
    <w:rsid w:val="00441B54"/>
    <w:rsid w:val="0044538E"/>
    <w:rsid w:val="00452E1B"/>
    <w:rsid w:val="004557A2"/>
    <w:rsid w:val="00463053"/>
    <w:rsid w:val="004714FA"/>
    <w:rsid w:val="004803EC"/>
    <w:rsid w:val="00483806"/>
    <w:rsid w:val="00490CEB"/>
    <w:rsid w:val="00495DE1"/>
    <w:rsid w:val="004A3D4F"/>
    <w:rsid w:val="004B0B78"/>
    <w:rsid w:val="004B2671"/>
    <w:rsid w:val="004B27C2"/>
    <w:rsid w:val="004B6088"/>
    <w:rsid w:val="004B69FE"/>
    <w:rsid w:val="004B712D"/>
    <w:rsid w:val="004C20A7"/>
    <w:rsid w:val="004C2AC6"/>
    <w:rsid w:val="004C43A1"/>
    <w:rsid w:val="004D21F1"/>
    <w:rsid w:val="004D3027"/>
    <w:rsid w:val="004E11BD"/>
    <w:rsid w:val="004E139D"/>
    <w:rsid w:val="004E2D40"/>
    <w:rsid w:val="00501716"/>
    <w:rsid w:val="00507193"/>
    <w:rsid w:val="00534632"/>
    <w:rsid w:val="00537C13"/>
    <w:rsid w:val="00540D1A"/>
    <w:rsid w:val="00545AC4"/>
    <w:rsid w:val="00546D7F"/>
    <w:rsid w:val="005515B3"/>
    <w:rsid w:val="0055583C"/>
    <w:rsid w:val="005564F5"/>
    <w:rsid w:val="005608C2"/>
    <w:rsid w:val="005658CC"/>
    <w:rsid w:val="00566DA9"/>
    <w:rsid w:val="0057133F"/>
    <w:rsid w:val="00574D36"/>
    <w:rsid w:val="005751F8"/>
    <w:rsid w:val="00575665"/>
    <w:rsid w:val="005762F0"/>
    <w:rsid w:val="00577801"/>
    <w:rsid w:val="005809C9"/>
    <w:rsid w:val="0058149E"/>
    <w:rsid w:val="00581B3D"/>
    <w:rsid w:val="00582EB7"/>
    <w:rsid w:val="00592560"/>
    <w:rsid w:val="005A3D97"/>
    <w:rsid w:val="005A4EA0"/>
    <w:rsid w:val="005A713B"/>
    <w:rsid w:val="005B424C"/>
    <w:rsid w:val="005B5BE6"/>
    <w:rsid w:val="005B732E"/>
    <w:rsid w:val="005C7CE7"/>
    <w:rsid w:val="005D1FC5"/>
    <w:rsid w:val="005E5B10"/>
    <w:rsid w:val="005E6957"/>
    <w:rsid w:val="005E7B80"/>
    <w:rsid w:val="005F4504"/>
    <w:rsid w:val="005F450E"/>
    <w:rsid w:val="005F4BCE"/>
    <w:rsid w:val="005F574F"/>
    <w:rsid w:val="005F767D"/>
    <w:rsid w:val="00602D28"/>
    <w:rsid w:val="006103E5"/>
    <w:rsid w:val="00617263"/>
    <w:rsid w:val="00622427"/>
    <w:rsid w:val="00625DEE"/>
    <w:rsid w:val="00626DCE"/>
    <w:rsid w:val="006302B0"/>
    <w:rsid w:val="00630E77"/>
    <w:rsid w:val="00631B4B"/>
    <w:rsid w:val="00643581"/>
    <w:rsid w:val="00644342"/>
    <w:rsid w:val="00651AB8"/>
    <w:rsid w:val="0065582C"/>
    <w:rsid w:val="0065742D"/>
    <w:rsid w:val="00664486"/>
    <w:rsid w:val="006758E3"/>
    <w:rsid w:val="0067679D"/>
    <w:rsid w:val="00680D18"/>
    <w:rsid w:val="006859FC"/>
    <w:rsid w:val="00686023"/>
    <w:rsid w:val="0068616E"/>
    <w:rsid w:val="00695269"/>
    <w:rsid w:val="006A795D"/>
    <w:rsid w:val="006B0EDB"/>
    <w:rsid w:val="006B28CA"/>
    <w:rsid w:val="006C2D7F"/>
    <w:rsid w:val="006D3041"/>
    <w:rsid w:val="006D31BE"/>
    <w:rsid w:val="006D41C4"/>
    <w:rsid w:val="006D4B64"/>
    <w:rsid w:val="006E37B4"/>
    <w:rsid w:val="006F09BC"/>
    <w:rsid w:val="006F1F8A"/>
    <w:rsid w:val="006F272C"/>
    <w:rsid w:val="006F370F"/>
    <w:rsid w:val="006F43A6"/>
    <w:rsid w:val="006F768D"/>
    <w:rsid w:val="007002E9"/>
    <w:rsid w:val="00700685"/>
    <w:rsid w:val="007062C4"/>
    <w:rsid w:val="00707B4E"/>
    <w:rsid w:val="007153C4"/>
    <w:rsid w:val="00715C55"/>
    <w:rsid w:val="007175F2"/>
    <w:rsid w:val="00723345"/>
    <w:rsid w:val="00727727"/>
    <w:rsid w:val="00730E19"/>
    <w:rsid w:val="00733DA8"/>
    <w:rsid w:val="00734BD9"/>
    <w:rsid w:val="00734E2C"/>
    <w:rsid w:val="0073608D"/>
    <w:rsid w:val="00736927"/>
    <w:rsid w:val="00750BBC"/>
    <w:rsid w:val="007568EA"/>
    <w:rsid w:val="0075734E"/>
    <w:rsid w:val="00761656"/>
    <w:rsid w:val="007676B2"/>
    <w:rsid w:val="00780B21"/>
    <w:rsid w:val="00781F67"/>
    <w:rsid w:val="00785EF7"/>
    <w:rsid w:val="00790448"/>
    <w:rsid w:val="00790668"/>
    <w:rsid w:val="00796745"/>
    <w:rsid w:val="007975A0"/>
    <w:rsid w:val="007A120D"/>
    <w:rsid w:val="007A12CF"/>
    <w:rsid w:val="007A1508"/>
    <w:rsid w:val="007A1B00"/>
    <w:rsid w:val="007A1B16"/>
    <w:rsid w:val="007A687E"/>
    <w:rsid w:val="007D0825"/>
    <w:rsid w:val="007D42B4"/>
    <w:rsid w:val="007F0322"/>
    <w:rsid w:val="007F2019"/>
    <w:rsid w:val="007F5425"/>
    <w:rsid w:val="007F621F"/>
    <w:rsid w:val="00815500"/>
    <w:rsid w:val="0081635E"/>
    <w:rsid w:val="00820FD1"/>
    <w:rsid w:val="00824585"/>
    <w:rsid w:val="008324A2"/>
    <w:rsid w:val="008337A5"/>
    <w:rsid w:val="008345F6"/>
    <w:rsid w:val="00835AD7"/>
    <w:rsid w:val="008423FB"/>
    <w:rsid w:val="00844943"/>
    <w:rsid w:val="0084520B"/>
    <w:rsid w:val="00854F62"/>
    <w:rsid w:val="008562C7"/>
    <w:rsid w:val="008606BD"/>
    <w:rsid w:val="008649CD"/>
    <w:rsid w:val="00864E5E"/>
    <w:rsid w:val="00865DCC"/>
    <w:rsid w:val="008722DB"/>
    <w:rsid w:val="00873E95"/>
    <w:rsid w:val="00875426"/>
    <w:rsid w:val="008845AB"/>
    <w:rsid w:val="008854E0"/>
    <w:rsid w:val="00886CD4"/>
    <w:rsid w:val="008A1F94"/>
    <w:rsid w:val="008A7159"/>
    <w:rsid w:val="008B11A2"/>
    <w:rsid w:val="008B3CBF"/>
    <w:rsid w:val="008B518C"/>
    <w:rsid w:val="008B520F"/>
    <w:rsid w:val="008C05CF"/>
    <w:rsid w:val="008C2505"/>
    <w:rsid w:val="008D2B28"/>
    <w:rsid w:val="008E6786"/>
    <w:rsid w:val="008F1E11"/>
    <w:rsid w:val="009000AD"/>
    <w:rsid w:val="00902336"/>
    <w:rsid w:val="009029D9"/>
    <w:rsid w:val="00904C43"/>
    <w:rsid w:val="00907AEB"/>
    <w:rsid w:val="00911D4D"/>
    <w:rsid w:val="00914F84"/>
    <w:rsid w:val="00915553"/>
    <w:rsid w:val="00916DC5"/>
    <w:rsid w:val="00927B8B"/>
    <w:rsid w:val="009318C1"/>
    <w:rsid w:val="00931919"/>
    <w:rsid w:val="00932833"/>
    <w:rsid w:val="00941EA9"/>
    <w:rsid w:val="00945A79"/>
    <w:rsid w:val="009558FB"/>
    <w:rsid w:val="00962090"/>
    <w:rsid w:val="00967563"/>
    <w:rsid w:val="009709E2"/>
    <w:rsid w:val="009719C2"/>
    <w:rsid w:val="0097443F"/>
    <w:rsid w:val="009775BA"/>
    <w:rsid w:val="009813C5"/>
    <w:rsid w:val="00982851"/>
    <w:rsid w:val="009872C7"/>
    <w:rsid w:val="00992273"/>
    <w:rsid w:val="00992B69"/>
    <w:rsid w:val="00994A4D"/>
    <w:rsid w:val="009A016C"/>
    <w:rsid w:val="009A0DC1"/>
    <w:rsid w:val="009A492E"/>
    <w:rsid w:val="009B0702"/>
    <w:rsid w:val="009B4365"/>
    <w:rsid w:val="009B6D11"/>
    <w:rsid w:val="009C6A70"/>
    <w:rsid w:val="009D41A1"/>
    <w:rsid w:val="009E0255"/>
    <w:rsid w:val="009F76AC"/>
    <w:rsid w:val="009F7F50"/>
    <w:rsid w:val="00A050B9"/>
    <w:rsid w:val="00A06066"/>
    <w:rsid w:val="00A20D89"/>
    <w:rsid w:val="00A23DE0"/>
    <w:rsid w:val="00A24EDC"/>
    <w:rsid w:val="00A26691"/>
    <w:rsid w:val="00A32F2F"/>
    <w:rsid w:val="00A35B77"/>
    <w:rsid w:val="00A36993"/>
    <w:rsid w:val="00A453E5"/>
    <w:rsid w:val="00A46EB1"/>
    <w:rsid w:val="00A50386"/>
    <w:rsid w:val="00A50DF6"/>
    <w:rsid w:val="00A73BAE"/>
    <w:rsid w:val="00A76015"/>
    <w:rsid w:val="00A82CB0"/>
    <w:rsid w:val="00A82EEA"/>
    <w:rsid w:val="00A86ECC"/>
    <w:rsid w:val="00A94DD1"/>
    <w:rsid w:val="00A95339"/>
    <w:rsid w:val="00AB0823"/>
    <w:rsid w:val="00AB54D7"/>
    <w:rsid w:val="00AB60CF"/>
    <w:rsid w:val="00AC117C"/>
    <w:rsid w:val="00AC2A97"/>
    <w:rsid w:val="00AC55CC"/>
    <w:rsid w:val="00AE13BC"/>
    <w:rsid w:val="00AE32AF"/>
    <w:rsid w:val="00AE4EC2"/>
    <w:rsid w:val="00AF27E5"/>
    <w:rsid w:val="00B01BAC"/>
    <w:rsid w:val="00B07062"/>
    <w:rsid w:val="00B13F48"/>
    <w:rsid w:val="00B14DA2"/>
    <w:rsid w:val="00B20799"/>
    <w:rsid w:val="00B32010"/>
    <w:rsid w:val="00B32186"/>
    <w:rsid w:val="00B3600D"/>
    <w:rsid w:val="00B36108"/>
    <w:rsid w:val="00B42F83"/>
    <w:rsid w:val="00B43E4D"/>
    <w:rsid w:val="00B45428"/>
    <w:rsid w:val="00B500D1"/>
    <w:rsid w:val="00B56C84"/>
    <w:rsid w:val="00B57C4A"/>
    <w:rsid w:val="00B617B1"/>
    <w:rsid w:val="00B6459D"/>
    <w:rsid w:val="00B647D8"/>
    <w:rsid w:val="00B677BE"/>
    <w:rsid w:val="00B77EFD"/>
    <w:rsid w:val="00B80353"/>
    <w:rsid w:val="00B833C1"/>
    <w:rsid w:val="00B9139C"/>
    <w:rsid w:val="00B9458F"/>
    <w:rsid w:val="00BA1A38"/>
    <w:rsid w:val="00BA2177"/>
    <w:rsid w:val="00BA246B"/>
    <w:rsid w:val="00BA4DA1"/>
    <w:rsid w:val="00BA5461"/>
    <w:rsid w:val="00BB4937"/>
    <w:rsid w:val="00BB7E15"/>
    <w:rsid w:val="00BC1598"/>
    <w:rsid w:val="00BC2271"/>
    <w:rsid w:val="00BD34DB"/>
    <w:rsid w:val="00BD7DD3"/>
    <w:rsid w:val="00BE14EA"/>
    <w:rsid w:val="00BE3FA2"/>
    <w:rsid w:val="00BE400A"/>
    <w:rsid w:val="00BE7BA5"/>
    <w:rsid w:val="00BF00C5"/>
    <w:rsid w:val="00BF1AEE"/>
    <w:rsid w:val="00C00241"/>
    <w:rsid w:val="00C003A1"/>
    <w:rsid w:val="00C05BCD"/>
    <w:rsid w:val="00C071DF"/>
    <w:rsid w:val="00C10E32"/>
    <w:rsid w:val="00C14E04"/>
    <w:rsid w:val="00C24B90"/>
    <w:rsid w:val="00C24BDF"/>
    <w:rsid w:val="00C25D68"/>
    <w:rsid w:val="00C33159"/>
    <w:rsid w:val="00C33A4B"/>
    <w:rsid w:val="00C420AD"/>
    <w:rsid w:val="00C42189"/>
    <w:rsid w:val="00C42DB7"/>
    <w:rsid w:val="00C46561"/>
    <w:rsid w:val="00C507C8"/>
    <w:rsid w:val="00C5131A"/>
    <w:rsid w:val="00C576F0"/>
    <w:rsid w:val="00C57CDB"/>
    <w:rsid w:val="00C66382"/>
    <w:rsid w:val="00C70651"/>
    <w:rsid w:val="00C80E59"/>
    <w:rsid w:val="00C8191D"/>
    <w:rsid w:val="00C820DD"/>
    <w:rsid w:val="00C82338"/>
    <w:rsid w:val="00C90300"/>
    <w:rsid w:val="00C91639"/>
    <w:rsid w:val="00C96FC5"/>
    <w:rsid w:val="00C97AE1"/>
    <w:rsid w:val="00C97E31"/>
    <w:rsid w:val="00CA3EAD"/>
    <w:rsid w:val="00CA7E97"/>
    <w:rsid w:val="00CB1A3E"/>
    <w:rsid w:val="00CB2C80"/>
    <w:rsid w:val="00CB5BC0"/>
    <w:rsid w:val="00CC2B00"/>
    <w:rsid w:val="00CE13A2"/>
    <w:rsid w:val="00CF0271"/>
    <w:rsid w:val="00CF18A3"/>
    <w:rsid w:val="00CF5332"/>
    <w:rsid w:val="00CF7141"/>
    <w:rsid w:val="00D12C78"/>
    <w:rsid w:val="00D17523"/>
    <w:rsid w:val="00D316D5"/>
    <w:rsid w:val="00D379C6"/>
    <w:rsid w:val="00D468D0"/>
    <w:rsid w:val="00D62994"/>
    <w:rsid w:val="00D63CB2"/>
    <w:rsid w:val="00D67CA3"/>
    <w:rsid w:val="00D73F6E"/>
    <w:rsid w:val="00D84755"/>
    <w:rsid w:val="00D84BD0"/>
    <w:rsid w:val="00D90895"/>
    <w:rsid w:val="00D927AB"/>
    <w:rsid w:val="00D93B47"/>
    <w:rsid w:val="00DA44D7"/>
    <w:rsid w:val="00DA7EE6"/>
    <w:rsid w:val="00DB4F8C"/>
    <w:rsid w:val="00DB5F10"/>
    <w:rsid w:val="00DC0095"/>
    <w:rsid w:val="00DC6C6F"/>
    <w:rsid w:val="00DD11B1"/>
    <w:rsid w:val="00DD651E"/>
    <w:rsid w:val="00DD7706"/>
    <w:rsid w:val="00DE2863"/>
    <w:rsid w:val="00DE4AD5"/>
    <w:rsid w:val="00DE6DCB"/>
    <w:rsid w:val="00DE71B4"/>
    <w:rsid w:val="00DF29E8"/>
    <w:rsid w:val="00DF71C0"/>
    <w:rsid w:val="00E1242B"/>
    <w:rsid w:val="00E205C3"/>
    <w:rsid w:val="00E22772"/>
    <w:rsid w:val="00E27B28"/>
    <w:rsid w:val="00E31CE9"/>
    <w:rsid w:val="00E336FD"/>
    <w:rsid w:val="00E35C47"/>
    <w:rsid w:val="00E37EAD"/>
    <w:rsid w:val="00E52A8B"/>
    <w:rsid w:val="00E5337B"/>
    <w:rsid w:val="00E57DC4"/>
    <w:rsid w:val="00E631A2"/>
    <w:rsid w:val="00E7155A"/>
    <w:rsid w:val="00E7406D"/>
    <w:rsid w:val="00E76911"/>
    <w:rsid w:val="00E8423B"/>
    <w:rsid w:val="00E858FC"/>
    <w:rsid w:val="00E87D78"/>
    <w:rsid w:val="00E96F2A"/>
    <w:rsid w:val="00E97003"/>
    <w:rsid w:val="00EA4A66"/>
    <w:rsid w:val="00EA7593"/>
    <w:rsid w:val="00EA77D7"/>
    <w:rsid w:val="00EC2E00"/>
    <w:rsid w:val="00EC3D1C"/>
    <w:rsid w:val="00EE5674"/>
    <w:rsid w:val="00EF347C"/>
    <w:rsid w:val="00EF6A3A"/>
    <w:rsid w:val="00F13402"/>
    <w:rsid w:val="00F16A29"/>
    <w:rsid w:val="00F21D66"/>
    <w:rsid w:val="00F30A80"/>
    <w:rsid w:val="00F33919"/>
    <w:rsid w:val="00F3534E"/>
    <w:rsid w:val="00F40B63"/>
    <w:rsid w:val="00F40E36"/>
    <w:rsid w:val="00F4432B"/>
    <w:rsid w:val="00F46167"/>
    <w:rsid w:val="00F52BD0"/>
    <w:rsid w:val="00F53D17"/>
    <w:rsid w:val="00F54B12"/>
    <w:rsid w:val="00F56766"/>
    <w:rsid w:val="00F614C8"/>
    <w:rsid w:val="00F6488A"/>
    <w:rsid w:val="00F67606"/>
    <w:rsid w:val="00F71BFB"/>
    <w:rsid w:val="00F72B57"/>
    <w:rsid w:val="00F92EC3"/>
    <w:rsid w:val="00F9475C"/>
    <w:rsid w:val="00F96802"/>
    <w:rsid w:val="00FA7F32"/>
    <w:rsid w:val="00FB05AD"/>
    <w:rsid w:val="00FB4F51"/>
    <w:rsid w:val="00FD3A3C"/>
    <w:rsid w:val="00FD785E"/>
    <w:rsid w:val="00FE1838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unhideWhenUsed="0" w:qFormat="1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E2277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8155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1550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7BA5"/>
  </w:style>
  <w:style w:type="paragraph" w:customStyle="1" w:styleId="Pregunta">
    <w:name w:val="Pregunta"/>
    <w:basedOn w:val="Normal"/>
    <w:next w:val="Respuesta"/>
    <w:qFormat/>
    <w:rsid w:val="00FD3A3C"/>
    <w:pPr>
      <w:numPr>
        <w:numId w:val="1"/>
      </w:numPr>
      <w:spacing w:before="120" w:after="120"/>
      <w:jc w:val="both"/>
    </w:pPr>
    <w:rPr>
      <w:rFonts w:ascii="Arial" w:hAnsi="Arial"/>
      <w:b/>
      <w:sz w:val="22"/>
    </w:rPr>
  </w:style>
  <w:style w:type="paragraph" w:customStyle="1" w:styleId="Respuesta">
    <w:name w:val="Respuesta"/>
    <w:basedOn w:val="Normal"/>
    <w:qFormat/>
    <w:rsid w:val="00FD3A3C"/>
    <w:pPr>
      <w:numPr>
        <w:ilvl w:val="1"/>
        <w:numId w:val="1"/>
      </w:numPr>
    </w:pPr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semiHidden/>
    <w:rsid w:val="00FD3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E227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semiHidden/>
    <w:qFormat/>
    <w:rsid w:val="000E1277"/>
    <w:pPr>
      <w:ind w:left="720"/>
      <w:contextualSpacing/>
    </w:pPr>
  </w:style>
  <w:style w:type="paragraph" w:customStyle="1" w:styleId="respSol">
    <w:name w:val="respSol"/>
    <w:basedOn w:val="Prrafodelista"/>
    <w:link w:val="respSolCar"/>
    <w:rsid w:val="00C82338"/>
    <w:pPr>
      <w:ind w:left="0"/>
    </w:pPr>
    <w:rPr>
      <w:rFonts w:ascii="Arial" w:hAnsi="Arial" w:cs="Arial"/>
    </w:rPr>
  </w:style>
  <w:style w:type="character" w:customStyle="1" w:styleId="respSolCar">
    <w:name w:val="respSol Car"/>
    <w:basedOn w:val="Fuentedeprrafopredeter"/>
    <w:link w:val="respSol"/>
    <w:rsid w:val="00C82338"/>
    <w:rPr>
      <w:rFonts w:ascii="Arial" w:hAnsi="Arial" w:cs="Arial"/>
      <w:sz w:val="24"/>
      <w:szCs w:val="24"/>
    </w:rPr>
  </w:style>
  <w:style w:type="paragraph" w:customStyle="1" w:styleId="solucionario">
    <w:name w:val="solucionario"/>
    <w:basedOn w:val="Normal"/>
    <w:link w:val="solucionarioCar"/>
    <w:qFormat/>
    <w:rsid w:val="00C82338"/>
    <w:rPr>
      <w:rFonts w:ascii="Arial" w:hAnsi="Arial" w:cs="Arial"/>
      <w:b/>
      <w:sz w:val="28"/>
    </w:rPr>
  </w:style>
  <w:style w:type="character" w:customStyle="1" w:styleId="solucionarioCar">
    <w:name w:val="solucionario Car"/>
    <w:basedOn w:val="Fuentedeprrafopredeter"/>
    <w:link w:val="solucionario"/>
    <w:rsid w:val="00C82338"/>
    <w:rPr>
      <w:rFonts w:ascii="Arial" w:hAnsi="Arial" w:cs="Arial"/>
      <w:b/>
      <w:sz w:val="28"/>
      <w:szCs w:val="24"/>
    </w:rPr>
  </w:style>
  <w:style w:type="paragraph" w:customStyle="1" w:styleId="respSolu">
    <w:name w:val="respSolu"/>
    <w:basedOn w:val="respSol"/>
    <w:link w:val="respSoluCar"/>
    <w:qFormat/>
    <w:rsid w:val="00C82338"/>
    <w:pPr>
      <w:numPr>
        <w:numId w:val="3"/>
      </w:numPr>
    </w:pPr>
  </w:style>
  <w:style w:type="character" w:customStyle="1" w:styleId="respSoluCar">
    <w:name w:val="respSolu Car"/>
    <w:basedOn w:val="respSolCar"/>
    <w:link w:val="respSolu"/>
    <w:rsid w:val="00C8233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unhideWhenUsed="0" w:qFormat="1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E2277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8155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1550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7BA5"/>
  </w:style>
  <w:style w:type="paragraph" w:customStyle="1" w:styleId="Pregunta">
    <w:name w:val="Pregunta"/>
    <w:basedOn w:val="Normal"/>
    <w:next w:val="Respuesta"/>
    <w:qFormat/>
    <w:rsid w:val="00FD3A3C"/>
    <w:pPr>
      <w:numPr>
        <w:numId w:val="1"/>
      </w:numPr>
      <w:spacing w:before="120" w:after="120"/>
      <w:jc w:val="both"/>
    </w:pPr>
    <w:rPr>
      <w:rFonts w:ascii="Arial" w:hAnsi="Arial"/>
      <w:b/>
      <w:sz w:val="22"/>
    </w:rPr>
  </w:style>
  <w:style w:type="paragraph" w:customStyle="1" w:styleId="Respuesta">
    <w:name w:val="Respuesta"/>
    <w:basedOn w:val="Normal"/>
    <w:qFormat/>
    <w:rsid w:val="00FD3A3C"/>
    <w:pPr>
      <w:numPr>
        <w:ilvl w:val="1"/>
        <w:numId w:val="1"/>
      </w:numPr>
    </w:pPr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semiHidden/>
    <w:rsid w:val="00FD3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E227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semiHidden/>
    <w:qFormat/>
    <w:rsid w:val="000E1277"/>
    <w:pPr>
      <w:ind w:left="720"/>
      <w:contextualSpacing/>
    </w:pPr>
  </w:style>
  <w:style w:type="paragraph" w:customStyle="1" w:styleId="respSol">
    <w:name w:val="respSol"/>
    <w:basedOn w:val="Prrafodelista"/>
    <w:link w:val="respSolCar"/>
    <w:rsid w:val="00C82338"/>
    <w:pPr>
      <w:ind w:left="0"/>
    </w:pPr>
    <w:rPr>
      <w:rFonts w:ascii="Arial" w:hAnsi="Arial" w:cs="Arial"/>
    </w:rPr>
  </w:style>
  <w:style w:type="character" w:customStyle="1" w:styleId="respSolCar">
    <w:name w:val="respSol Car"/>
    <w:basedOn w:val="Fuentedeprrafopredeter"/>
    <w:link w:val="respSol"/>
    <w:rsid w:val="00C82338"/>
    <w:rPr>
      <w:rFonts w:ascii="Arial" w:hAnsi="Arial" w:cs="Arial"/>
      <w:sz w:val="24"/>
      <w:szCs w:val="24"/>
    </w:rPr>
  </w:style>
  <w:style w:type="paragraph" w:customStyle="1" w:styleId="solucionario">
    <w:name w:val="solucionario"/>
    <w:basedOn w:val="Normal"/>
    <w:link w:val="solucionarioCar"/>
    <w:qFormat/>
    <w:rsid w:val="00C82338"/>
    <w:rPr>
      <w:rFonts w:ascii="Arial" w:hAnsi="Arial" w:cs="Arial"/>
      <w:b/>
      <w:sz w:val="28"/>
    </w:rPr>
  </w:style>
  <w:style w:type="character" w:customStyle="1" w:styleId="solucionarioCar">
    <w:name w:val="solucionario Car"/>
    <w:basedOn w:val="Fuentedeprrafopredeter"/>
    <w:link w:val="solucionario"/>
    <w:rsid w:val="00C82338"/>
    <w:rPr>
      <w:rFonts w:ascii="Arial" w:hAnsi="Arial" w:cs="Arial"/>
      <w:b/>
      <w:sz w:val="28"/>
      <w:szCs w:val="24"/>
    </w:rPr>
  </w:style>
  <w:style w:type="paragraph" w:customStyle="1" w:styleId="respSolu">
    <w:name w:val="respSolu"/>
    <w:basedOn w:val="respSol"/>
    <w:link w:val="respSoluCar"/>
    <w:qFormat/>
    <w:rsid w:val="00C82338"/>
    <w:pPr>
      <w:numPr>
        <w:numId w:val="3"/>
      </w:numPr>
    </w:pPr>
  </w:style>
  <w:style w:type="character" w:customStyle="1" w:styleId="respSoluCar">
    <w:name w:val="respSolu Car"/>
    <w:basedOn w:val="respSolCar"/>
    <w:link w:val="respSolu"/>
    <w:rsid w:val="00C8233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header3.xml" Type="http://schemas.openxmlformats.org/officeDocument/2006/relationships/header"/><Relationship Id="rId13" Target="footer2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1.wmf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2.wmf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D7A9F-B6D4-4E40-B67C-A3821966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PlantillaCopiaSeg2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XUNTA DE GALICIA</vt:lpstr>
    </vt:vector>
  </TitlesOfParts>
  <Company>Dark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2020-08-11T08:23:00Z</dcterms:created>
  <dc:creator>Manuel Silva</dc:creator>
  <cp:lastModifiedBy>Manuel Silva</cp:lastModifiedBy>
  <cp:lastPrinted>2006-01-02T10:38:00Z</cp:lastPrinted>
  <dcterms:modified xsi:type="dcterms:W3CDTF">2020-08-11T08:23:00Z</dcterms:modified>
  <cp:revision>1</cp:revision>
  <dc:title>XUNTA DE GALICIA</dc:title>
</cp:coreProperties>
</file>